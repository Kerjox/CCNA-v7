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3BBE9" w14:textId="77777777" w:rsidR="004E27E6" w:rsidRPr="00042426" w:rsidRDefault="00000000" w:rsidP="004E27E6">
      <w:pPr>
        <w:pStyle w:val="Ttulo"/>
        <w:rPr>
          <w:rStyle w:val="LabTitleInstVersred"/>
          <w:lang w:val="en-US"/>
        </w:rPr>
      </w:pPr>
      <w:sdt>
        <w:sdtPr>
          <w:rPr>
            <w:b w:val="0"/>
            <w:color w:val="EE0000"/>
            <w:lang w:val="en-US"/>
          </w:rPr>
          <w:alias w:val="Título"/>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A05F3" w:rsidRPr="00042426">
            <w:rPr>
              <w:lang w:val="en-US"/>
            </w:rPr>
            <w:t>Packet Tracer - Troubleshoot Connectivity Issues</w:t>
          </w:r>
        </w:sdtContent>
      </w:sdt>
      <w:r w:rsidR="003A05F3" w:rsidRPr="00042426">
        <w:rPr>
          <w:rStyle w:val="LabTitleInstVersred"/>
          <w:lang w:val="en-US"/>
        </w:rPr>
        <w:t xml:space="preserve"> </w:t>
      </w:r>
    </w:p>
    <w:p w14:paraId="46BCC05F" w14:textId="77777777" w:rsidR="004E27E6" w:rsidRPr="00042426" w:rsidRDefault="004E27E6" w:rsidP="004E27E6">
      <w:pPr>
        <w:pStyle w:val="Ttulo"/>
        <w:rPr>
          <w:lang w:val="en-US"/>
        </w:rPr>
      </w:pPr>
    </w:p>
    <w:p w14:paraId="522CD779" w14:textId="77777777" w:rsidR="00783C3D" w:rsidRPr="00BB73FF" w:rsidRDefault="00783C3D" w:rsidP="004E27E6">
      <w:pPr>
        <w:pStyle w:val="Ttulo"/>
      </w:pPr>
      <w:r>
        <w:t>Tabla de asignación de direcciones</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IP, la máscara de subred y la puerta de enlace predeterminada."/>
      </w:tblPr>
      <w:tblGrid>
        <w:gridCol w:w="1803"/>
        <w:gridCol w:w="1620"/>
        <w:gridCol w:w="2067"/>
        <w:gridCol w:w="2070"/>
        <w:gridCol w:w="1980"/>
      </w:tblGrid>
      <w:tr w:rsidR="00783C3D" w14:paraId="6B565959"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532A6E" w14:textId="77777777" w:rsidR="00783C3D" w:rsidRPr="00E87D62" w:rsidRDefault="00783C3D" w:rsidP="00C0292F">
            <w:pPr>
              <w:pStyle w:val="TableHeading"/>
            </w:pPr>
            <w:r>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8F7FE7" w14:textId="77777777" w:rsidR="00783C3D" w:rsidRPr="00E87D62" w:rsidRDefault="00783C3D" w:rsidP="00C0292F">
            <w:pPr>
              <w:pStyle w:val="TableHeading"/>
            </w:pPr>
            <w:r>
              <w:t>Interfaz</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2A6E67" w14:textId="77777777" w:rsidR="00783C3D" w:rsidRPr="00E87D62" w:rsidRDefault="00783C3D" w:rsidP="00C0292F">
            <w:pPr>
              <w:pStyle w:val="TableHeading"/>
            </w:pPr>
            <w:r>
              <w:t>Dirección IP</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DA22B6" w14:textId="77777777" w:rsidR="00783C3D" w:rsidRPr="00E87D62" w:rsidRDefault="00783C3D" w:rsidP="00C0292F">
            <w:pPr>
              <w:pStyle w:val="TableHeading"/>
            </w:pPr>
            <w:r>
              <w:t>Máscara de subred</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7269EC" w14:textId="77777777" w:rsidR="00783C3D" w:rsidRPr="00E87D62" w:rsidRDefault="00783C3D" w:rsidP="00C0292F">
            <w:pPr>
              <w:pStyle w:val="TableHeading"/>
            </w:pPr>
            <w:r>
              <w:t>Gateway predeterminado</w:t>
            </w:r>
          </w:p>
        </w:tc>
      </w:tr>
      <w:tr w:rsidR="00783C3D" w14:paraId="68FD1354" w14:textId="77777777" w:rsidTr="001F1DD0">
        <w:trPr>
          <w:cantSplit/>
          <w:jc w:val="center"/>
        </w:trPr>
        <w:tc>
          <w:tcPr>
            <w:tcW w:w="1803" w:type="dxa"/>
            <w:tcBorders>
              <w:bottom w:val="nil"/>
            </w:tcBorders>
            <w:vAlign w:val="center"/>
          </w:tcPr>
          <w:p w14:paraId="6AAEAAA2" w14:textId="77777777" w:rsidR="00783C3D" w:rsidRPr="006C05E0" w:rsidRDefault="00783C3D" w:rsidP="00C0292F">
            <w:pPr>
              <w:pStyle w:val="TableText"/>
            </w:pPr>
            <w:r>
              <w:t>R1</w:t>
            </w:r>
          </w:p>
        </w:tc>
        <w:tc>
          <w:tcPr>
            <w:tcW w:w="1620" w:type="dxa"/>
            <w:vAlign w:val="bottom"/>
          </w:tcPr>
          <w:p w14:paraId="49D4FA11" w14:textId="77777777" w:rsidR="00783C3D" w:rsidRPr="00E87D62" w:rsidRDefault="00783C3D" w:rsidP="00C0292F">
            <w:pPr>
              <w:pStyle w:val="TableText"/>
            </w:pPr>
            <w:r>
              <w:t>G0/0</w:t>
            </w:r>
          </w:p>
        </w:tc>
        <w:tc>
          <w:tcPr>
            <w:tcW w:w="2067" w:type="dxa"/>
            <w:vAlign w:val="bottom"/>
          </w:tcPr>
          <w:p w14:paraId="0A8A49A0" w14:textId="77777777" w:rsidR="00783C3D" w:rsidRPr="00E87D62" w:rsidRDefault="00783C3D" w:rsidP="00C0292F">
            <w:pPr>
              <w:pStyle w:val="TableText"/>
            </w:pPr>
            <w:r>
              <w:t>172.16.1.1</w:t>
            </w:r>
          </w:p>
        </w:tc>
        <w:tc>
          <w:tcPr>
            <w:tcW w:w="2070" w:type="dxa"/>
            <w:vAlign w:val="bottom"/>
          </w:tcPr>
          <w:p w14:paraId="763744BB" w14:textId="77777777" w:rsidR="00783C3D" w:rsidRPr="00E87D62" w:rsidRDefault="00783C3D" w:rsidP="00C0292F">
            <w:pPr>
              <w:pStyle w:val="TableText"/>
            </w:pPr>
            <w:r>
              <w:t>255.255.255.0</w:t>
            </w:r>
          </w:p>
        </w:tc>
        <w:tc>
          <w:tcPr>
            <w:tcW w:w="1980" w:type="dxa"/>
            <w:vAlign w:val="bottom"/>
          </w:tcPr>
          <w:p w14:paraId="4154B052" w14:textId="77777777" w:rsidR="00783C3D" w:rsidRPr="00E87D62" w:rsidRDefault="00783C3D" w:rsidP="00C0292F">
            <w:pPr>
              <w:pStyle w:val="TableText"/>
            </w:pPr>
            <w:r>
              <w:t>N/D</w:t>
            </w:r>
          </w:p>
        </w:tc>
      </w:tr>
      <w:tr w:rsidR="00783C3D" w14:paraId="1ECEC281" w14:textId="77777777" w:rsidTr="001F1DD0">
        <w:trPr>
          <w:cantSplit/>
          <w:jc w:val="center"/>
        </w:trPr>
        <w:tc>
          <w:tcPr>
            <w:tcW w:w="1803" w:type="dxa"/>
            <w:tcBorders>
              <w:top w:val="nil"/>
              <w:bottom w:val="nil"/>
            </w:tcBorders>
            <w:vAlign w:val="center"/>
          </w:tcPr>
          <w:p w14:paraId="4FDB59AD" w14:textId="77777777" w:rsidR="00783C3D" w:rsidRPr="00C02AB0" w:rsidRDefault="00783C3D" w:rsidP="001F1DD0">
            <w:pPr>
              <w:pStyle w:val="ConfigWindow"/>
            </w:pPr>
            <w:r>
              <w:t>R1</w:t>
            </w:r>
          </w:p>
        </w:tc>
        <w:tc>
          <w:tcPr>
            <w:tcW w:w="1620" w:type="dxa"/>
            <w:vAlign w:val="bottom"/>
          </w:tcPr>
          <w:p w14:paraId="2D0C2BB9" w14:textId="77777777" w:rsidR="00783C3D" w:rsidRDefault="00783C3D" w:rsidP="00C0292F">
            <w:pPr>
              <w:pStyle w:val="TableText"/>
            </w:pPr>
            <w:r>
              <w:t>G0/1</w:t>
            </w:r>
          </w:p>
        </w:tc>
        <w:tc>
          <w:tcPr>
            <w:tcW w:w="2067" w:type="dxa"/>
            <w:vAlign w:val="bottom"/>
          </w:tcPr>
          <w:p w14:paraId="46F624EF" w14:textId="77777777" w:rsidR="00783C3D" w:rsidRDefault="00783C3D" w:rsidP="00C0292F">
            <w:pPr>
              <w:pStyle w:val="TableText"/>
            </w:pPr>
            <w:r>
              <w:t>172.16.2.1</w:t>
            </w:r>
          </w:p>
        </w:tc>
        <w:tc>
          <w:tcPr>
            <w:tcW w:w="2070" w:type="dxa"/>
            <w:vAlign w:val="bottom"/>
          </w:tcPr>
          <w:p w14:paraId="6BF3BEA9" w14:textId="77777777" w:rsidR="00783C3D" w:rsidRPr="00E87D62" w:rsidRDefault="00783C3D" w:rsidP="00C0292F">
            <w:pPr>
              <w:pStyle w:val="TableText"/>
            </w:pPr>
            <w:r>
              <w:t>255.255.255.0</w:t>
            </w:r>
          </w:p>
        </w:tc>
        <w:tc>
          <w:tcPr>
            <w:tcW w:w="1980" w:type="dxa"/>
            <w:vAlign w:val="bottom"/>
          </w:tcPr>
          <w:p w14:paraId="00E6516F" w14:textId="77777777" w:rsidR="00783C3D" w:rsidRPr="00E87D62" w:rsidRDefault="00783C3D" w:rsidP="00C0292F">
            <w:pPr>
              <w:pStyle w:val="TableText"/>
            </w:pPr>
            <w:r>
              <w:t>N/D</w:t>
            </w:r>
          </w:p>
        </w:tc>
      </w:tr>
      <w:tr w:rsidR="00783C3D" w14:paraId="0EDC392C" w14:textId="77777777" w:rsidTr="001F1DD0">
        <w:trPr>
          <w:cantSplit/>
          <w:jc w:val="center"/>
        </w:trPr>
        <w:tc>
          <w:tcPr>
            <w:tcW w:w="1803" w:type="dxa"/>
            <w:tcBorders>
              <w:top w:val="nil"/>
              <w:bottom w:val="single" w:sz="2" w:space="0" w:color="auto"/>
            </w:tcBorders>
            <w:vAlign w:val="bottom"/>
          </w:tcPr>
          <w:p w14:paraId="7D0884A9" w14:textId="77777777" w:rsidR="00783C3D" w:rsidRPr="00C02AB0" w:rsidRDefault="00783C3D" w:rsidP="001F1DD0">
            <w:pPr>
              <w:pStyle w:val="ConfigWindow"/>
            </w:pPr>
            <w:r>
              <w:t>R1</w:t>
            </w:r>
          </w:p>
        </w:tc>
        <w:tc>
          <w:tcPr>
            <w:tcW w:w="1620" w:type="dxa"/>
            <w:vAlign w:val="bottom"/>
          </w:tcPr>
          <w:p w14:paraId="4AD63CC5" w14:textId="77777777" w:rsidR="00783C3D" w:rsidRPr="00E87D62" w:rsidRDefault="00783C3D" w:rsidP="00C0292F">
            <w:pPr>
              <w:pStyle w:val="TableText"/>
            </w:pPr>
            <w:r>
              <w:t>S0/0/0</w:t>
            </w:r>
          </w:p>
        </w:tc>
        <w:tc>
          <w:tcPr>
            <w:tcW w:w="2067" w:type="dxa"/>
            <w:vAlign w:val="bottom"/>
          </w:tcPr>
          <w:p w14:paraId="17E62D0E" w14:textId="77777777" w:rsidR="00783C3D" w:rsidRPr="00E87D62" w:rsidRDefault="00783C3D" w:rsidP="00C0292F">
            <w:pPr>
              <w:pStyle w:val="TableText"/>
            </w:pPr>
            <w:r>
              <w:t>209.165.200.226</w:t>
            </w:r>
          </w:p>
        </w:tc>
        <w:tc>
          <w:tcPr>
            <w:tcW w:w="2070" w:type="dxa"/>
            <w:vAlign w:val="bottom"/>
          </w:tcPr>
          <w:p w14:paraId="745B439B" w14:textId="77777777" w:rsidR="00783C3D" w:rsidRPr="00E87D62" w:rsidRDefault="00783C3D" w:rsidP="00C0292F">
            <w:pPr>
              <w:pStyle w:val="TableText"/>
            </w:pPr>
            <w:r>
              <w:t>255.255.255.252</w:t>
            </w:r>
          </w:p>
        </w:tc>
        <w:tc>
          <w:tcPr>
            <w:tcW w:w="1980" w:type="dxa"/>
            <w:vAlign w:val="bottom"/>
          </w:tcPr>
          <w:p w14:paraId="6C3D831F" w14:textId="77777777" w:rsidR="00783C3D" w:rsidRPr="00E87D62" w:rsidRDefault="00783C3D" w:rsidP="00C0292F">
            <w:pPr>
              <w:pStyle w:val="TableText"/>
            </w:pPr>
            <w:r>
              <w:t>N/D</w:t>
            </w:r>
          </w:p>
        </w:tc>
      </w:tr>
      <w:tr w:rsidR="00783C3D" w14:paraId="6F1DDBF9" w14:textId="77777777" w:rsidTr="001F1DD0">
        <w:trPr>
          <w:cantSplit/>
          <w:jc w:val="center"/>
        </w:trPr>
        <w:tc>
          <w:tcPr>
            <w:tcW w:w="1803" w:type="dxa"/>
            <w:tcBorders>
              <w:bottom w:val="nil"/>
            </w:tcBorders>
            <w:vAlign w:val="center"/>
          </w:tcPr>
          <w:p w14:paraId="3189F8AB" w14:textId="77777777" w:rsidR="00783C3D" w:rsidRPr="006C05E0" w:rsidRDefault="00783C3D" w:rsidP="00C0292F">
            <w:pPr>
              <w:pStyle w:val="TableText"/>
            </w:pPr>
            <w:r>
              <w:t>R2</w:t>
            </w:r>
          </w:p>
        </w:tc>
        <w:tc>
          <w:tcPr>
            <w:tcW w:w="1620" w:type="dxa"/>
            <w:vAlign w:val="bottom"/>
          </w:tcPr>
          <w:p w14:paraId="15158DFE" w14:textId="77777777" w:rsidR="00783C3D" w:rsidRPr="00E87D62" w:rsidRDefault="00783C3D" w:rsidP="00C0292F">
            <w:pPr>
              <w:pStyle w:val="TableText"/>
            </w:pPr>
            <w:r>
              <w:t>G0/0</w:t>
            </w:r>
          </w:p>
        </w:tc>
        <w:tc>
          <w:tcPr>
            <w:tcW w:w="2067" w:type="dxa"/>
            <w:vAlign w:val="bottom"/>
          </w:tcPr>
          <w:p w14:paraId="76F502E4" w14:textId="77777777" w:rsidR="00783C3D" w:rsidRPr="00E87D62" w:rsidRDefault="00783C3D" w:rsidP="00C0292F">
            <w:pPr>
              <w:pStyle w:val="TableText"/>
            </w:pPr>
            <w:r>
              <w:t>209.165.201.1</w:t>
            </w:r>
          </w:p>
        </w:tc>
        <w:tc>
          <w:tcPr>
            <w:tcW w:w="2070" w:type="dxa"/>
            <w:vAlign w:val="bottom"/>
          </w:tcPr>
          <w:p w14:paraId="307CD8D2" w14:textId="77777777" w:rsidR="00783C3D" w:rsidRPr="00E87D62" w:rsidRDefault="00783C3D" w:rsidP="00C0292F">
            <w:pPr>
              <w:pStyle w:val="TableText"/>
            </w:pPr>
            <w:r>
              <w:t>255.255.255.224</w:t>
            </w:r>
          </w:p>
        </w:tc>
        <w:tc>
          <w:tcPr>
            <w:tcW w:w="1980" w:type="dxa"/>
            <w:vAlign w:val="bottom"/>
          </w:tcPr>
          <w:p w14:paraId="4096AAA9" w14:textId="77777777" w:rsidR="00783C3D" w:rsidRPr="00E87D62" w:rsidRDefault="00783C3D" w:rsidP="00C0292F">
            <w:pPr>
              <w:pStyle w:val="TableText"/>
            </w:pPr>
            <w:r>
              <w:t>N/D</w:t>
            </w:r>
          </w:p>
        </w:tc>
      </w:tr>
      <w:tr w:rsidR="00783C3D" w14:paraId="691814C7" w14:textId="77777777" w:rsidTr="001F1DD0">
        <w:trPr>
          <w:cantSplit/>
          <w:jc w:val="center"/>
        </w:trPr>
        <w:tc>
          <w:tcPr>
            <w:tcW w:w="1803" w:type="dxa"/>
            <w:tcBorders>
              <w:top w:val="nil"/>
            </w:tcBorders>
            <w:vAlign w:val="bottom"/>
          </w:tcPr>
          <w:p w14:paraId="678CE3B4" w14:textId="77777777" w:rsidR="00783C3D" w:rsidRPr="00C02AB0" w:rsidRDefault="00783C3D" w:rsidP="001F1DD0">
            <w:pPr>
              <w:pStyle w:val="ConfigWindow"/>
            </w:pPr>
            <w:r>
              <w:t>R2</w:t>
            </w:r>
          </w:p>
        </w:tc>
        <w:tc>
          <w:tcPr>
            <w:tcW w:w="1620" w:type="dxa"/>
            <w:vAlign w:val="bottom"/>
          </w:tcPr>
          <w:p w14:paraId="23086129" w14:textId="77777777" w:rsidR="00783C3D" w:rsidRPr="00E87D62" w:rsidRDefault="00783C3D" w:rsidP="00C0292F">
            <w:pPr>
              <w:pStyle w:val="TableText"/>
            </w:pPr>
            <w:r>
              <w:t>S0/0/0 (DCE)</w:t>
            </w:r>
          </w:p>
        </w:tc>
        <w:tc>
          <w:tcPr>
            <w:tcW w:w="2067" w:type="dxa"/>
            <w:vAlign w:val="bottom"/>
          </w:tcPr>
          <w:p w14:paraId="13842389" w14:textId="77777777" w:rsidR="00783C3D" w:rsidRPr="00E87D62" w:rsidRDefault="00783C3D" w:rsidP="00C0292F">
            <w:pPr>
              <w:pStyle w:val="TableText"/>
            </w:pPr>
            <w:r>
              <w:t>209.165.200.225</w:t>
            </w:r>
          </w:p>
        </w:tc>
        <w:tc>
          <w:tcPr>
            <w:tcW w:w="2070" w:type="dxa"/>
            <w:vAlign w:val="bottom"/>
          </w:tcPr>
          <w:p w14:paraId="4F53F6BE" w14:textId="77777777" w:rsidR="00783C3D" w:rsidRPr="00E87D62" w:rsidRDefault="00783C3D" w:rsidP="00C0292F">
            <w:pPr>
              <w:pStyle w:val="TableText"/>
            </w:pPr>
            <w:r>
              <w:t>255.255.255.252</w:t>
            </w:r>
          </w:p>
        </w:tc>
        <w:tc>
          <w:tcPr>
            <w:tcW w:w="1980" w:type="dxa"/>
            <w:vAlign w:val="bottom"/>
          </w:tcPr>
          <w:p w14:paraId="632DA4CC" w14:textId="77777777" w:rsidR="00783C3D" w:rsidRPr="00E87D62" w:rsidRDefault="00783C3D" w:rsidP="00C0292F">
            <w:pPr>
              <w:pStyle w:val="TableText"/>
            </w:pPr>
            <w:r>
              <w:t>N/D</w:t>
            </w:r>
          </w:p>
        </w:tc>
      </w:tr>
      <w:tr w:rsidR="00783C3D" w14:paraId="34E821EB" w14:textId="77777777" w:rsidTr="001F1DD0">
        <w:trPr>
          <w:cantSplit/>
          <w:jc w:val="center"/>
        </w:trPr>
        <w:tc>
          <w:tcPr>
            <w:tcW w:w="1803" w:type="dxa"/>
            <w:vAlign w:val="bottom"/>
          </w:tcPr>
          <w:p w14:paraId="5BE1FAFF" w14:textId="77777777" w:rsidR="00783C3D" w:rsidRPr="006C05E0" w:rsidRDefault="00783C3D" w:rsidP="00C0292F">
            <w:pPr>
              <w:pStyle w:val="TableText"/>
            </w:pPr>
            <w:r>
              <w:t>PC-01</w:t>
            </w:r>
          </w:p>
        </w:tc>
        <w:tc>
          <w:tcPr>
            <w:tcW w:w="1620" w:type="dxa"/>
            <w:vAlign w:val="bottom"/>
          </w:tcPr>
          <w:p w14:paraId="0766E746" w14:textId="77777777" w:rsidR="00783C3D" w:rsidRPr="00E87D62" w:rsidRDefault="00783C3D" w:rsidP="00C0292F">
            <w:pPr>
              <w:pStyle w:val="TableText"/>
            </w:pPr>
            <w:r>
              <w:t>NIC</w:t>
            </w:r>
          </w:p>
        </w:tc>
        <w:tc>
          <w:tcPr>
            <w:tcW w:w="2067" w:type="dxa"/>
            <w:vAlign w:val="bottom"/>
          </w:tcPr>
          <w:p w14:paraId="11C32BB8" w14:textId="77777777" w:rsidR="00783C3D" w:rsidRPr="00E87D62" w:rsidRDefault="00783C3D" w:rsidP="00C0292F">
            <w:pPr>
              <w:pStyle w:val="TableText"/>
            </w:pPr>
            <w:r>
              <w:t>172.16.1.3</w:t>
            </w:r>
          </w:p>
        </w:tc>
        <w:tc>
          <w:tcPr>
            <w:tcW w:w="2070" w:type="dxa"/>
            <w:vAlign w:val="bottom"/>
          </w:tcPr>
          <w:p w14:paraId="0770E9AB" w14:textId="77777777" w:rsidR="00783C3D" w:rsidRPr="00E87D62" w:rsidRDefault="00783C3D" w:rsidP="00C0292F">
            <w:pPr>
              <w:pStyle w:val="TableText"/>
            </w:pPr>
            <w:r>
              <w:t>255.255.255.0</w:t>
            </w:r>
          </w:p>
        </w:tc>
        <w:tc>
          <w:tcPr>
            <w:tcW w:w="1980" w:type="dxa"/>
            <w:vAlign w:val="bottom"/>
          </w:tcPr>
          <w:p w14:paraId="11C104F7" w14:textId="77777777" w:rsidR="00783C3D" w:rsidRPr="00E87D62" w:rsidRDefault="00783C3D" w:rsidP="00C0292F">
            <w:pPr>
              <w:pStyle w:val="TableText"/>
            </w:pPr>
            <w:r>
              <w:t>172.16.1.1</w:t>
            </w:r>
          </w:p>
        </w:tc>
      </w:tr>
      <w:tr w:rsidR="00783C3D" w14:paraId="0A163D6C" w14:textId="77777777" w:rsidTr="001F1DD0">
        <w:trPr>
          <w:cantSplit/>
          <w:jc w:val="center"/>
        </w:trPr>
        <w:tc>
          <w:tcPr>
            <w:tcW w:w="1803" w:type="dxa"/>
            <w:vAlign w:val="bottom"/>
          </w:tcPr>
          <w:p w14:paraId="4869F1F6" w14:textId="77777777" w:rsidR="00783C3D" w:rsidRPr="006C05E0" w:rsidRDefault="00783C3D" w:rsidP="00C0292F">
            <w:pPr>
              <w:pStyle w:val="TableText"/>
            </w:pPr>
            <w:r>
              <w:t>PC-02</w:t>
            </w:r>
          </w:p>
        </w:tc>
        <w:tc>
          <w:tcPr>
            <w:tcW w:w="1620" w:type="dxa"/>
            <w:vAlign w:val="bottom"/>
          </w:tcPr>
          <w:p w14:paraId="2374500C" w14:textId="77777777" w:rsidR="00783C3D" w:rsidRPr="00E87D62" w:rsidRDefault="00783C3D" w:rsidP="00C0292F">
            <w:pPr>
              <w:pStyle w:val="TableText"/>
            </w:pPr>
            <w:r>
              <w:t>NIC</w:t>
            </w:r>
          </w:p>
        </w:tc>
        <w:tc>
          <w:tcPr>
            <w:tcW w:w="2067" w:type="dxa"/>
            <w:vAlign w:val="bottom"/>
          </w:tcPr>
          <w:p w14:paraId="402FA27E" w14:textId="77777777" w:rsidR="00783C3D" w:rsidRPr="00E87D62" w:rsidRDefault="00783C3D" w:rsidP="00C0292F">
            <w:pPr>
              <w:pStyle w:val="TableText"/>
            </w:pPr>
            <w:r>
              <w:t>172.16.1.4</w:t>
            </w:r>
          </w:p>
        </w:tc>
        <w:tc>
          <w:tcPr>
            <w:tcW w:w="2070" w:type="dxa"/>
            <w:vAlign w:val="bottom"/>
          </w:tcPr>
          <w:p w14:paraId="7E799635" w14:textId="77777777" w:rsidR="00783C3D" w:rsidRPr="00E87D62" w:rsidRDefault="00783C3D" w:rsidP="00C0292F">
            <w:pPr>
              <w:pStyle w:val="TableText"/>
            </w:pPr>
            <w:r>
              <w:t>255.255.255.0</w:t>
            </w:r>
          </w:p>
        </w:tc>
        <w:tc>
          <w:tcPr>
            <w:tcW w:w="1980" w:type="dxa"/>
            <w:vAlign w:val="bottom"/>
          </w:tcPr>
          <w:p w14:paraId="198478AD" w14:textId="77777777" w:rsidR="00783C3D" w:rsidRPr="00E87D62" w:rsidRDefault="00783C3D" w:rsidP="00C0292F">
            <w:pPr>
              <w:pStyle w:val="TableText"/>
            </w:pPr>
            <w:r>
              <w:t>172.16.1.1</w:t>
            </w:r>
          </w:p>
        </w:tc>
      </w:tr>
      <w:tr w:rsidR="00783C3D" w14:paraId="4E6402DB" w14:textId="77777777" w:rsidTr="001F1DD0">
        <w:trPr>
          <w:cantSplit/>
          <w:jc w:val="center"/>
        </w:trPr>
        <w:tc>
          <w:tcPr>
            <w:tcW w:w="1803" w:type="dxa"/>
            <w:vAlign w:val="bottom"/>
          </w:tcPr>
          <w:p w14:paraId="123F1108" w14:textId="77777777" w:rsidR="00783C3D" w:rsidRPr="006C05E0" w:rsidRDefault="00783C3D" w:rsidP="00C0292F">
            <w:pPr>
              <w:pStyle w:val="TableText"/>
            </w:pPr>
            <w:r>
              <w:t>PC-A</w:t>
            </w:r>
          </w:p>
        </w:tc>
        <w:tc>
          <w:tcPr>
            <w:tcW w:w="1620" w:type="dxa"/>
            <w:vAlign w:val="bottom"/>
          </w:tcPr>
          <w:p w14:paraId="187D2D9C" w14:textId="77777777" w:rsidR="00783C3D" w:rsidRPr="00E87D62" w:rsidRDefault="00783C3D" w:rsidP="00C0292F">
            <w:pPr>
              <w:pStyle w:val="TableText"/>
            </w:pPr>
            <w:r>
              <w:t>NIC</w:t>
            </w:r>
          </w:p>
        </w:tc>
        <w:tc>
          <w:tcPr>
            <w:tcW w:w="2067" w:type="dxa"/>
            <w:vAlign w:val="bottom"/>
          </w:tcPr>
          <w:p w14:paraId="154B7B03" w14:textId="77777777" w:rsidR="00783C3D" w:rsidRDefault="00783C3D" w:rsidP="00C0292F">
            <w:pPr>
              <w:pStyle w:val="TableText"/>
            </w:pPr>
            <w:r>
              <w:t>172.16.2.3</w:t>
            </w:r>
          </w:p>
        </w:tc>
        <w:tc>
          <w:tcPr>
            <w:tcW w:w="2070" w:type="dxa"/>
            <w:vAlign w:val="bottom"/>
          </w:tcPr>
          <w:p w14:paraId="0BBAE48E" w14:textId="77777777" w:rsidR="00783C3D" w:rsidRPr="00E87D62" w:rsidRDefault="00783C3D" w:rsidP="00C0292F">
            <w:pPr>
              <w:pStyle w:val="TableText"/>
            </w:pPr>
            <w:r>
              <w:t>255.255.255.0</w:t>
            </w:r>
          </w:p>
        </w:tc>
        <w:tc>
          <w:tcPr>
            <w:tcW w:w="1980" w:type="dxa"/>
            <w:vAlign w:val="bottom"/>
          </w:tcPr>
          <w:p w14:paraId="1BDED37C" w14:textId="77777777" w:rsidR="00783C3D" w:rsidRDefault="00783C3D" w:rsidP="00C0292F">
            <w:pPr>
              <w:pStyle w:val="TableText"/>
            </w:pPr>
            <w:r>
              <w:t>172.16.2.1</w:t>
            </w:r>
          </w:p>
        </w:tc>
      </w:tr>
      <w:tr w:rsidR="00783C3D" w14:paraId="4D0C0420" w14:textId="77777777" w:rsidTr="001F1DD0">
        <w:trPr>
          <w:cantSplit/>
          <w:jc w:val="center"/>
        </w:trPr>
        <w:tc>
          <w:tcPr>
            <w:tcW w:w="1803" w:type="dxa"/>
            <w:vAlign w:val="bottom"/>
          </w:tcPr>
          <w:p w14:paraId="6DCE57FC" w14:textId="77777777" w:rsidR="00783C3D" w:rsidRPr="006C05E0" w:rsidRDefault="00783C3D" w:rsidP="00C0292F">
            <w:pPr>
              <w:pStyle w:val="TableText"/>
            </w:pPr>
            <w:r>
              <w:t>PC-B</w:t>
            </w:r>
          </w:p>
        </w:tc>
        <w:tc>
          <w:tcPr>
            <w:tcW w:w="1620" w:type="dxa"/>
            <w:vAlign w:val="bottom"/>
          </w:tcPr>
          <w:p w14:paraId="201242E1" w14:textId="77777777" w:rsidR="00783C3D" w:rsidRDefault="00783C3D" w:rsidP="00C0292F">
            <w:pPr>
              <w:pStyle w:val="TableText"/>
            </w:pPr>
            <w:r>
              <w:t>NIC</w:t>
            </w:r>
          </w:p>
        </w:tc>
        <w:tc>
          <w:tcPr>
            <w:tcW w:w="2067" w:type="dxa"/>
            <w:vAlign w:val="bottom"/>
          </w:tcPr>
          <w:p w14:paraId="779C6D9A" w14:textId="77777777" w:rsidR="00783C3D" w:rsidRDefault="00783C3D" w:rsidP="00C0292F">
            <w:pPr>
              <w:pStyle w:val="TableText"/>
            </w:pPr>
            <w:r>
              <w:t>172.16.2.4</w:t>
            </w:r>
          </w:p>
        </w:tc>
        <w:tc>
          <w:tcPr>
            <w:tcW w:w="2070" w:type="dxa"/>
            <w:vAlign w:val="bottom"/>
          </w:tcPr>
          <w:p w14:paraId="4725B22B" w14:textId="77777777" w:rsidR="00783C3D" w:rsidRDefault="00783C3D" w:rsidP="00C0292F">
            <w:pPr>
              <w:pStyle w:val="TableText"/>
            </w:pPr>
            <w:r>
              <w:t>255.255.255.0</w:t>
            </w:r>
          </w:p>
        </w:tc>
        <w:tc>
          <w:tcPr>
            <w:tcW w:w="1980" w:type="dxa"/>
            <w:vAlign w:val="bottom"/>
          </w:tcPr>
          <w:p w14:paraId="0C30F3F7" w14:textId="77777777" w:rsidR="00783C3D" w:rsidRDefault="00783C3D" w:rsidP="00C0292F">
            <w:pPr>
              <w:pStyle w:val="TableText"/>
            </w:pPr>
            <w:r>
              <w:t>172.16.2.1</w:t>
            </w:r>
          </w:p>
        </w:tc>
      </w:tr>
      <w:tr w:rsidR="00783C3D" w14:paraId="397A37A0" w14:textId="77777777" w:rsidTr="001F1DD0">
        <w:trPr>
          <w:cantSplit/>
          <w:jc w:val="center"/>
        </w:trPr>
        <w:tc>
          <w:tcPr>
            <w:tcW w:w="1803" w:type="dxa"/>
            <w:vAlign w:val="bottom"/>
          </w:tcPr>
          <w:p w14:paraId="61071EB5" w14:textId="77777777" w:rsidR="00783C3D" w:rsidRPr="006C05E0" w:rsidRDefault="00783C3D" w:rsidP="00C0292F">
            <w:pPr>
              <w:pStyle w:val="TableText"/>
            </w:pPr>
            <w:r>
              <w:t>Web</w:t>
            </w:r>
          </w:p>
        </w:tc>
        <w:tc>
          <w:tcPr>
            <w:tcW w:w="1620" w:type="dxa"/>
            <w:vAlign w:val="bottom"/>
          </w:tcPr>
          <w:p w14:paraId="6931F2D9" w14:textId="77777777" w:rsidR="00783C3D" w:rsidRDefault="00783C3D" w:rsidP="00C0292F">
            <w:pPr>
              <w:pStyle w:val="TableText"/>
            </w:pPr>
            <w:r>
              <w:t>NIC</w:t>
            </w:r>
          </w:p>
        </w:tc>
        <w:tc>
          <w:tcPr>
            <w:tcW w:w="2067" w:type="dxa"/>
            <w:vAlign w:val="bottom"/>
          </w:tcPr>
          <w:p w14:paraId="3C3E5AA8" w14:textId="77777777" w:rsidR="00783C3D" w:rsidRDefault="00783C3D" w:rsidP="00C0292F">
            <w:pPr>
              <w:pStyle w:val="TableText"/>
            </w:pPr>
            <w:r>
              <w:t>209.165.201.2</w:t>
            </w:r>
          </w:p>
        </w:tc>
        <w:tc>
          <w:tcPr>
            <w:tcW w:w="2070" w:type="dxa"/>
            <w:vAlign w:val="bottom"/>
          </w:tcPr>
          <w:p w14:paraId="3F28A11E" w14:textId="77777777" w:rsidR="00783C3D" w:rsidRDefault="00783C3D" w:rsidP="00C0292F">
            <w:pPr>
              <w:pStyle w:val="TableText"/>
            </w:pPr>
            <w:r>
              <w:t>255.255.255.224</w:t>
            </w:r>
          </w:p>
        </w:tc>
        <w:tc>
          <w:tcPr>
            <w:tcW w:w="1980" w:type="dxa"/>
            <w:vAlign w:val="bottom"/>
          </w:tcPr>
          <w:p w14:paraId="14B9DDAF" w14:textId="77777777" w:rsidR="00783C3D" w:rsidRDefault="00783C3D" w:rsidP="00C0292F">
            <w:pPr>
              <w:pStyle w:val="TableText"/>
            </w:pPr>
            <w:r>
              <w:t>209.165.201.1</w:t>
            </w:r>
          </w:p>
        </w:tc>
      </w:tr>
      <w:tr w:rsidR="00783C3D" w14:paraId="1E21A2C3" w14:textId="77777777" w:rsidTr="001F1DD0">
        <w:trPr>
          <w:cantSplit/>
          <w:jc w:val="center"/>
        </w:trPr>
        <w:tc>
          <w:tcPr>
            <w:tcW w:w="1803" w:type="dxa"/>
            <w:vAlign w:val="bottom"/>
          </w:tcPr>
          <w:p w14:paraId="20B4BFAE" w14:textId="77777777" w:rsidR="00783C3D" w:rsidRPr="006C05E0" w:rsidRDefault="00783C3D" w:rsidP="00C0292F">
            <w:pPr>
              <w:pStyle w:val="TableText"/>
            </w:pPr>
            <w:r>
              <w:t>DNS1</w:t>
            </w:r>
          </w:p>
        </w:tc>
        <w:tc>
          <w:tcPr>
            <w:tcW w:w="1620" w:type="dxa"/>
            <w:vAlign w:val="bottom"/>
          </w:tcPr>
          <w:p w14:paraId="512A45C9" w14:textId="77777777" w:rsidR="00783C3D" w:rsidRDefault="00783C3D" w:rsidP="00C0292F">
            <w:pPr>
              <w:pStyle w:val="TableText"/>
            </w:pPr>
            <w:r>
              <w:t>NIC</w:t>
            </w:r>
          </w:p>
        </w:tc>
        <w:tc>
          <w:tcPr>
            <w:tcW w:w="2067" w:type="dxa"/>
            <w:vAlign w:val="bottom"/>
          </w:tcPr>
          <w:p w14:paraId="5DC4061C" w14:textId="77777777" w:rsidR="00783C3D" w:rsidRDefault="00783C3D" w:rsidP="00C0292F">
            <w:pPr>
              <w:pStyle w:val="TableText"/>
            </w:pPr>
            <w:r>
              <w:t>209.165.201.3</w:t>
            </w:r>
          </w:p>
        </w:tc>
        <w:tc>
          <w:tcPr>
            <w:tcW w:w="2070" w:type="dxa"/>
            <w:vAlign w:val="bottom"/>
          </w:tcPr>
          <w:p w14:paraId="442B550F" w14:textId="77777777" w:rsidR="00783C3D" w:rsidRDefault="00783C3D" w:rsidP="00C0292F">
            <w:pPr>
              <w:pStyle w:val="TableText"/>
            </w:pPr>
            <w:r>
              <w:t>255.255.255.224</w:t>
            </w:r>
          </w:p>
        </w:tc>
        <w:tc>
          <w:tcPr>
            <w:tcW w:w="1980" w:type="dxa"/>
            <w:vAlign w:val="bottom"/>
          </w:tcPr>
          <w:p w14:paraId="4D6B0813" w14:textId="77777777" w:rsidR="00783C3D" w:rsidRDefault="00783C3D" w:rsidP="00C0292F">
            <w:pPr>
              <w:pStyle w:val="TableText"/>
            </w:pPr>
            <w:r>
              <w:t>209.165.201.1</w:t>
            </w:r>
          </w:p>
        </w:tc>
      </w:tr>
      <w:tr w:rsidR="00783C3D" w14:paraId="2937E0D5" w14:textId="77777777" w:rsidTr="001F1DD0">
        <w:trPr>
          <w:cantSplit/>
          <w:jc w:val="center"/>
        </w:trPr>
        <w:tc>
          <w:tcPr>
            <w:tcW w:w="1803" w:type="dxa"/>
            <w:vAlign w:val="bottom"/>
          </w:tcPr>
          <w:p w14:paraId="0B6DCEDC" w14:textId="77777777" w:rsidR="00783C3D" w:rsidRPr="006C05E0" w:rsidRDefault="00783C3D" w:rsidP="00C0292F">
            <w:pPr>
              <w:pStyle w:val="TableText"/>
            </w:pPr>
            <w:r>
              <w:t>DNS2</w:t>
            </w:r>
          </w:p>
        </w:tc>
        <w:tc>
          <w:tcPr>
            <w:tcW w:w="1620" w:type="dxa"/>
            <w:vAlign w:val="bottom"/>
          </w:tcPr>
          <w:p w14:paraId="0EA5945C" w14:textId="77777777" w:rsidR="00783C3D" w:rsidRDefault="00783C3D" w:rsidP="00C0292F">
            <w:pPr>
              <w:pStyle w:val="TableText"/>
            </w:pPr>
            <w:r>
              <w:t>NIC</w:t>
            </w:r>
          </w:p>
        </w:tc>
        <w:tc>
          <w:tcPr>
            <w:tcW w:w="2067" w:type="dxa"/>
            <w:vAlign w:val="bottom"/>
          </w:tcPr>
          <w:p w14:paraId="01393703" w14:textId="77777777" w:rsidR="00783C3D" w:rsidRDefault="00783C3D" w:rsidP="00C0292F">
            <w:pPr>
              <w:pStyle w:val="TableText"/>
            </w:pPr>
            <w:r>
              <w:t>209.165.201.4</w:t>
            </w:r>
          </w:p>
        </w:tc>
        <w:tc>
          <w:tcPr>
            <w:tcW w:w="2070" w:type="dxa"/>
            <w:vAlign w:val="bottom"/>
          </w:tcPr>
          <w:p w14:paraId="0B001A4D" w14:textId="77777777" w:rsidR="00783C3D" w:rsidRDefault="00783C3D" w:rsidP="00C0292F">
            <w:pPr>
              <w:pStyle w:val="TableText"/>
            </w:pPr>
            <w:r>
              <w:t>255.255.255.224</w:t>
            </w:r>
          </w:p>
        </w:tc>
        <w:tc>
          <w:tcPr>
            <w:tcW w:w="1980" w:type="dxa"/>
            <w:vAlign w:val="bottom"/>
          </w:tcPr>
          <w:p w14:paraId="1DFDB5E5" w14:textId="77777777" w:rsidR="00783C3D" w:rsidRDefault="00783C3D" w:rsidP="00C0292F">
            <w:pPr>
              <w:pStyle w:val="TableText"/>
            </w:pPr>
            <w:r>
              <w:t>209.165.201.1</w:t>
            </w:r>
          </w:p>
        </w:tc>
      </w:tr>
    </w:tbl>
    <w:p w14:paraId="5FB903E9" w14:textId="77777777" w:rsidR="00783C3D" w:rsidRDefault="00783C3D" w:rsidP="00783C3D">
      <w:pPr>
        <w:pStyle w:val="Ttulo1"/>
        <w:numPr>
          <w:ilvl w:val="0"/>
          <w:numId w:val="3"/>
        </w:numPr>
      </w:pPr>
      <w:r>
        <w:t>Objetivos</w:t>
      </w:r>
    </w:p>
    <w:p w14:paraId="57D7F080" w14:textId="77777777" w:rsidR="00783C3D" w:rsidRPr="0071419C" w:rsidRDefault="00783C3D" w:rsidP="00783C3D">
      <w:pPr>
        <w:pStyle w:val="BodyTextL25"/>
      </w:pPr>
      <w:r>
        <w:t>El objetivo de esta actividad de Packet Tracer es solucionar problemas de conectividad, si es posible. De lo contrario, se deben documentar los problemas de manera clara para que se los pueda escalar.</w:t>
      </w:r>
    </w:p>
    <w:p w14:paraId="12324169" w14:textId="77777777" w:rsidR="00783C3D" w:rsidRPr="008402F2" w:rsidRDefault="00783C3D" w:rsidP="00783C3D">
      <w:pPr>
        <w:pStyle w:val="Ttulo1"/>
        <w:numPr>
          <w:ilvl w:val="0"/>
          <w:numId w:val="3"/>
        </w:numPr>
        <w:rPr>
          <w:rFonts w:eastAsia="Arial"/>
        </w:rPr>
      </w:pPr>
      <w:r>
        <w:t>Aspectos básicos/situación</w:t>
      </w:r>
    </w:p>
    <w:p w14:paraId="2D0403A1" w14:textId="77777777" w:rsidR="00783C3D" w:rsidRDefault="00783C3D" w:rsidP="00783C3D">
      <w:pPr>
        <w:pStyle w:val="BodyTextL25"/>
      </w:pPr>
      <w:r>
        <w:t>Los usuarios informan que no pueden tener acceso al servidor web (www.cisco.pka) luego de una actualización reciente que incluyó el agregado de un segundo servidor DNS. Debe determinar la causa e intentar resolver los problemas de los usuarios. Documente con claridad los problemas y todas las soluciones. No tiene acceso a los dispositivos en la nube ni en el servidor (www.cisco.pka). Si es necesario, escale el problema.</w:t>
      </w:r>
    </w:p>
    <w:p w14:paraId="0E0C10F5" w14:textId="77777777" w:rsidR="00783C3D" w:rsidRPr="00D57C2F" w:rsidRDefault="00783C3D" w:rsidP="00783C3D">
      <w:pPr>
        <w:pStyle w:val="BodyTextL25"/>
      </w:pPr>
      <w:r>
        <w:rPr>
          <w:b/>
        </w:rPr>
        <w:t>Nota:</w:t>
      </w:r>
      <w:r>
        <w:t xml:space="preserve"> {2}cisco12345{2} {3}.Solo se puede tener acceso al router R1 mediante el protocolo Secure Shell (SSH) con el nombre de usuario </w:t>
      </w:r>
      <w:r>
        <w:rPr>
          <w:b/>
        </w:rPr>
        <w:t xml:space="preserve">Admin01 </w:t>
      </w:r>
      <w:r>
        <w:t xml:space="preserve">y la </w:t>
      </w:r>
      <w:r>
        <w:rPr>
          <w:b/>
        </w:rPr>
        <w:t>contraseña cisco12345.</w:t>
      </w:r>
      <w:r w:rsidRPr="00A73590">
        <w:t xml:space="preserve"> El router R2 se encuentra en la nube del ISP y no es accesible para usted. </w:t>
      </w:r>
    </w:p>
    <w:p w14:paraId="7FF335D5" w14:textId="77777777" w:rsidR="001F1DD0" w:rsidRDefault="001F1DD0" w:rsidP="001F1DD0">
      <w:pPr>
        <w:pStyle w:val="Ttulo1"/>
      </w:pPr>
      <w:r>
        <w:t>Instrucciones</w:t>
      </w:r>
    </w:p>
    <w:p w14:paraId="30651A60" w14:textId="77777777" w:rsidR="00783C3D" w:rsidRDefault="00783C3D" w:rsidP="00E67D49">
      <w:pPr>
        <w:pStyle w:val="Ttulo2"/>
      </w:pPr>
      <w:r>
        <w:t>Determine los problemas de conectividad desde PC-01.</w:t>
      </w:r>
    </w:p>
    <w:p w14:paraId="31B1A13A" w14:textId="77777777" w:rsidR="00783C3D" w:rsidRDefault="00783C3D" w:rsidP="00783C3D">
      <w:pPr>
        <w:pStyle w:val="SubStepAlpha"/>
      </w:pPr>
      <w:r>
        <w:t xml:space="preserve">En PC-01, abra la petición de ingreso de comando. Introduzca el comando </w:t>
      </w:r>
      <w:r w:rsidRPr="00FA7D0C">
        <w:rPr>
          <w:b/>
        </w:rPr>
        <w:t>ipconfig</w:t>
      </w:r>
      <w:r>
        <w:t xml:space="preserve"> para verificar qué dirección IP y gateway predeterminado se ha asignado a PC-01. Corregir según sea necesario según la Tabla de direcciones.</w:t>
      </w:r>
    </w:p>
    <w:p w14:paraId="06830B6F" w14:textId="77777777" w:rsidR="00783C3D" w:rsidRDefault="00783C3D" w:rsidP="00783C3D">
      <w:pPr>
        <w:pStyle w:val="SubStepAlpha"/>
      </w:pPr>
      <w:r>
        <w:lastRenderedPageBreak/>
        <w:t>Después de corregir los problemas de asignación de direcciones IP en PC-01, emita los pings al gateway predeterminado, al servidor web y a las otras PC. ¿Fueron correctos los pings? Registrar los resultados.</w:t>
      </w:r>
    </w:p>
    <w:p w14:paraId="6C5A613C" w14:textId="77777777" w:rsidR="00512455" w:rsidRPr="00EA5219" w:rsidRDefault="00512455" w:rsidP="00E67D49">
      <w:pPr>
        <w:pStyle w:val="Ttulo3"/>
      </w:pPr>
      <w:r>
        <w:t>Preguntas:</w:t>
      </w:r>
    </w:p>
    <w:p w14:paraId="625138AD" w14:textId="77777777" w:rsidR="00512455" w:rsidRDefault="00783C3D" w:rsidP="00512455">
      <w:pPr>
        <w:pStyle w:val="BodyTextL50"/>
        <w:tabs>
          <w:tab w:val="left" w:leader="underscore" w:pos="5310"/>
          <w:tab w:val="left" w:leader="underscore" w:pos="9630"/>
        </w:tabs>
        <w:spacing w:before="0"/>
      </w:pPr>
      <w:r>
        <w:t>Ping to default gateway (172.16.1.1)?</w:t>
      </w:r>
    </w:p>
    <w:p w14:paraId="60F824AE" w14:textId="77777777" w:rsidR="00512455" w:rsidRDefault="00512455" w:rsidP="00F3146D">
      <w:pPr>
        <w:pStyle w:val="AnswerLineL50"/>
      </w:pPr>
      <w:r>
        <w:t>Escriba sus respuestas aquí.</w:t>
      </w:r>
    </w:p>
    <w:p w14:paraId="2AA40D44" w14:textId="77777777" w:rsidR="00F3146D" w:rsidRDefault="00783C3D" w:rsidP="00783C3D">
      <w:pPr>
        <w:pStyle w:val="BodyTextL50"/>
        <w:tabs>
          <w:tab w:val="left" w:leader="underscore" w:pos="5310"/>
          <w:tab w:val="left" w:leader="underscore" w:pos="9630"/>
        </w:tabs>
      </w:pPr>
      <w:r>
        <w:t>To web server (209.165.201.2)?</w:t>
      </w:r>
    </w:p>
    <w:p w14:paraId="729DAC50" w14:textId="77777777" w:rsidR="00F3146D" w:rsidRDefault="00F3146D" w:rsidP="00F3146D">
      <w:pPr>
        <w:pStyle w:val="AnswerLineL50"/>
      </w:pPr>
      <w:r>
        <w:t>Escriba sus respuestas aquí.</w:t>
      </w:r>
    </w:p>
    <w:p w14:paraId="25E86543" w14:textId="77777777" w:rsidR="00F3146D" w:rsidRDefault="00783C3D" w:rsidP="00783C3D">
      <w:pPr>
        <w:pStyle w:val="BodyTextL50"/>
        <w:tabs>
          <w:tab w:val="left" w:leader="underscore" w:pos="3960"/>
          <w:tab w:val="left" w:leader="underscore" w:pos="7200"/>
          <w:tab w:val="left" w:leader="underscore" w:pos="9720"/>
        </w:tabs>
      </w:pPr>
      <w:r>
        <w:t>¿Ping a PC-02?</w:t>
      </w:r>
    </w:p>
    <w:p w14:paraId="5F8179E7" w14:textId="77777777" w:rsidR="00F3146D" w:rsidRDefault="00F3146D" w:rsidP="00F3146D">
      <w:pPr>
        <w:pStyle w:val="AnswerLineL50"/>
      </w:pPr>
      <w:r>
        <w:t>Escriba sus respuestas aquí.</w:t>
      </w:r>
    </w:p>
    <w:p w14:paraId="052E8676" w14:textId="77777777" w:rsidR="00F3146D" w:rsidRDefault="00783C3D" w:rsidP="00783C3D">
      <w:pPr>
        <w:pStyle w:val="BodyTextL50"/>
        <w:tabs>
          <w:tab w:val="left" w:leader="underscore" w:pos="3960"/>
          <w:tab w:val="left" w:leader="underscore" w:pos="7200"/>
          <w:tab w:val="left" w:leader="underscore" w:pos="9720"/>
        </w:tabs>
      </w:pPr>
      <w:r>
        <w:t>¿A PC-A?</w:t>
      </w:r>
    </w:p>
    <w:p w14:paraId="64E913CA" w14:textId="77777777" w:rsidR="00F3146D" w:rsidRDefault="00F3146D" w:rsidP="00F3146D">
      <w:pPr>
        <w:pStyle w:val="AnswerLineL50"/>
      </w:pPr>
      <w:r>
        <w:t>Escriba sus respuestas aquí.</w:t>
      </w:r>
    </w:p>
    <w:p w14:paraId="5CA90BB1" w14:textId="77777777" w:rsidR="00F3146D" w:rsidRDefault="00783C3D" w:rsidP="00783C3D">
      <w:pPr>
        <w:pStyle w:val="BodyTextL50"/>
        <w:tabs>
          <w:tab w:val="left" w:leader="underscore" w:pos="3960"/>
          <w:tab w:val="left" w:leader="underscore" w:pos="7200"/>
          <w:tab w:val="left" w:leader="underscore" w:pos="9720"/>
        </w:tabs>
      </w:pPr>
      <w:r>
        <w:t>¿A PC-B?</w:t>
      </w:r>
    </w:p>
    <w:p w14:paraId="5C3260F0" w14:textId="77777777" w:rsidR="00F3146D" w:rsidRDefault="00F3146D" w:rsidP="00F3146D">
      <w:pPr>
        <w:pStyle w:val="AnswerLineL50"/>
      </w:pPr>
      <w:r>
        <w:t>Escriba sus respuestas aquí.</w:t>
      </w:r>
    </w:p>
    <w:p w14:paraId="13BDB6A6" w14:textId="77777777" w:rsidR="00783C3D" w:rsidRDefault="00783C3D" w:rsidP="00783C3D">
      <w:pPr>
        <w:pStyle w:val="SubStepAlpha"/>
      </w:pPr>
      <w:r>
        <w:t>Use el explorador web para acceder al servidor web en PC-01. Acceda al servidor web introduciendo primero la URL http://www.cisco.pka y, a continuación, utilizando la dirección IP 209.165.201.2. Registrar los resultados.</w:t>
      </w:r>
    </w:p>
    <w:p w14:paraId="7014C183" w14:textId="77777777" w:rsidR="00F3146D" w:rsidRDefault="00F3146D" w:rsidP="00E67D49">
      <w:pPr>
        <w:pStyle w:val="Ttulo3"/>
      </w:pPr>
      <w:r>
        <w:t>Preguntas:</w:t>
      </w:r>
    </w:p>
    <w:p w14:paraId="6750BC2B" w14:textId="77777777" w:rsidR="00F3146D" w:rsidRDefault="00783C3D" w:rsidP="00F3146D">
      <w:pPr>
        <w:pStyle w:val="BodyTextL50"/>
        <w:tabs>
          <w:tab w:val="left" w:leader="underscore" w:pos="5220"/>
          <w:tab w:val="left" w:leader="underscore" w:pos="9630"/>
        </w:tabs>
        <w:spacing w:before="0"/>
      </w:pPr>
      <w:r>
        <w:t>¿Puede PC-01 tener acceso a www.cisco.pka?</w:t>
      </w:r>
    </w:p>
    <w:p w14:paraId="1F4FA7F2" w14:textId="77777777" w:rsidR="00F3146D" w:rsidRDefault="00F3146D" w:rsidP="00F3146D">
      <w:pPr>
        <w:pStyle w:val="AnswerLineL50"/>
      </w:pPr>
      <w:r>
        <w:t>Escriba sus respuestas aquí.</w:t>
      </w:r>
    </w:p>
    <w:p w14:paraId="4DEABF16" w14:textId="77777777" w:rsidR="00F3146D" w:rsidRDefault="00783C3D" w:rsidP="00783C3D">
      <w:pPr>
        <w:pStyle w:val="BodyTextL50"/>
        <w:tabs>
          <w:tab w:val="left" w:leader="underscore" w:pos="5220"/>
          <w:tab w:val="left" w:leader="underscore" w:pos="9630"/>
        </w:tabs>
      </w:pPr>
      <w:r>
        <w:t xml:space="preserve">Using the web server IP address? </w:t>
      </w:r>
    </w:p>
    <w:p w14:paraId="41B19678" w14:textId="77777777" w:rsidR="00F3146D" w:rsidRDefault="00F3146D" w:rsidP="00F3146D">
      <w:pPr>
        <w:pStyle w:val="AnswerLineL50"/>
      </w:pPr>
      <w:r>
        <w:t>Escriba sus respuestas aquí.</w:t>
      </w:r>
    </w:p>
    <w:p w14:paraId="54E64D83" w14:textId="4137FA0F" w:rsidR="00783C3D" w:rsidRDefault="00783C3D" w:rsidP="00783C3D">
      <w:pPr>
        <w:pStyle w:val="SubStepAlpha"/>
      </w:pPr>
      <w:r>
        <w:t>Documente los problemas y ofrezca soluciones. Si es posible, corrija los problemas.</w:t>
      </w:r>
    </w:p>
    <w:p w14:paraId="1B80E599" w14:textId="306B0A40" w:rsidR="00042426" w:rsidRPr="00042426" w:rsidRDefault="00042426" w:rsidP="00042426">
      <w:pPr>
        <w:pStyle w:val="SubStepAlpha"/>
        <w:numPr>
          <w:ilvl w:val="0"/>
          <w:numId w:val="0"/>
        </w:numPr>
        <w:ind w:left="360"/>
        <w:rPr>
          <w:color w:val="FF0000"/>
        </w:rPr>
      </w:pPr>
      <w:r>
        <w:rPr>
          <w:color w:val="FF0000"/>
        </w:rPr>
        <w:t>La dirección IP del host estaba mal puesta.</w:t>
      </w:r>
    </w:p>
    <w:p w14:paraId="22388537" w14:textId="77777777" w:rsidR="009B6A3C" w:rsidRDefault="009B6A3C" w:rsidP="009B6A3C">
      <w:pPr>
        <w:pStyle w:val="AnswerLineL50"/>
      </w:pPr>
      <w:r>
        <w:t>Escriba sus respuestas aquí.</w:t>
      </w:r>
    </w:p>
    <w:p w14:paraId="6D5B54A9" w14:textId="77777777" w:rsidR="00783C3D" w:rsidRDefault="00783C3D" w:rsidP="00E67D49">
      <w:pPr>
        <w:pStyle w:val="Ttulo2"/>
      </w:pPr>
      <w:r>
        <w:t>Determine los problemas de conectividad desde PC-02.</w:t>
      </w:r>
    </w:p>
    <w:p w14:paraId="63CBD4BF" w14:textId="77777777" w:rsidR="00783C3D" w:rsidRDefault="00783C3D" w:rsidP="00783C3D">
      <w:pPr>
        <w:pStyle w:val="SubStepAlpha"/>
      </w:pPr>
      <w:r>
        <w:t xml:space="preserve">En PC-02, abra la petición de ingreso de comando. Introduzca el comando </w:t>
      </w:r>
      <w:r w:rsidRPr="00FA7D0C">
        <w:rPr>
          <w:b/>
        </w:rPr>
        <w:t>ipconfig</w:t>
      </w:r>
      <w:r>
        <w:t xml:space="preserve"> para verificar la configuración de la dirección IP y el gateway predeterminado. Corrija el problema en la medida que sea necesario.</w:t>
      </w:r>
    </w:p>
    <w:p w14:paraId="1DAD9F3F" w14:textId="77777777" w:rsidR="00783C3D" w:rsidRPr="00EA5219" w:rsidRDefault="00783C3D" w:rsidP="00783C3D">
      <w:pPr>
        <w:pStyle w:val="SubStepAlpha"/>
      </w:pPr>
      <w:r>
        <w:t>Después de corregir los problemas de asignación de direcciones IP en PC-02, emita los pings al gateway predeterminado, al servidor web y a las otras PC. ¿Fueron correctos los pings? Registrar los resultados.</w:t>
      </w:r>
    </w:p>
    <w:p w14:paraId="28C2F108" w14:textId="77777777" w:rsidR="00F3146D" w:rsidRDefault="00F3146D" w:rsidP="00E67D49">
      <w:pPr>
        <w:pStyle w:val="Ttulo3"/>
      </w:pPr>
      <w:r>
        <w:t>Preguntas:</w:t>
      </w:r>
    </w:p>
    <w:p w14:paraId="59A57BC6" w14:textId="77777777" w:rsidR="00F3146D" w:rsidRDefault="00783C3D" w:rsidP="00F3146D">
      <w:pPr>
        <w:pStyle w:val="BodyTextL50"/>
        <w:tabs>
          <w:tab w:val="left" w:leader="underscore" w:pos="5490"/>
          <w:tab w:val="left" w:leader="underscore" w:pos="9630"/>
        </w:tabs>
        <w:spacing w:before="0"/>
      </w:pPr>
      <w:r>
        <w:t>Ping to default gateway (172.16.1.1)?</w:t>
      </w:r>
    </w:p>
    <w:p w14:paraId="3C8A39CA" w14:textId="77777777" w:rsidR="00F3146D" w:rsidRDefault="00F3146D" w:rsidP="00F3146D">
      <w:pPr>
        <w:pStyle w:val="AnswerLineL50"/>
      </w:pPr>
      <w:r>
        <w:t>Escriba sus respuestas aquí.</w:t>
      </w:r>
    </w:p>
    <w:p w14:paraId="1DD7D293" w14:textId="77777777" w:rsidR="00F3146D" w:rsidRDefault="00783C3D" w:rsidP="00783C3D">
      <w:pPr>
        <w:pStyle w:val="BodyTextL50"/>
        <w:tabs>
          <w:tab w:val="left" w:leader="underscore" w:pos="5490"/>
          <w:tab w:val="left" w:leader="underscore" w:pos="9630"/>
        </w:tabs>
      </w:pPr>
      <w:r>
        <w:t>To web server (209.165.201.2)?</w:t>
      </w:r>
    </w:p>
    <w:p w14:paraId="7BB62339" w14:textId="77777777" w:rsidR="00F3146D" w:rsidRDefault="00F3146D" w:rsidP="00F3146D">
      <w:pPr>
        <w:pStyle w:val="AnswerLineL50"/>
      </w:pPr>
      <w:r>
        <w:t>Escriba sus respuestas aquí.</w:t>
      </w:r>
    </w:p>
    <w:p w14:paraId="15722909" w14:textId="77777777" w:rsidR="00F3146D" w:rsidRDefault="00783C3D" w:rsidP="00783C3D">
      <w:pPr>
        <w:pStyle w:val="BodyTextL50"/>
        <w:tabs>
          <w:tab w:val="left" w:leader="underscore" w:pos="3960"/>
          <w:tab w:val="left" w:leader="underscore" w:pos="7200"/>
          <w:tab w:val="left" w:leader="underscore" w:pos="9720"/>
        </w:tabs>
      </w:pPr>
      <w:r>
        <w:t>¿Ping a PC-01?</w:t>
      </w:r>
    </w:p>
    <w:p w14:paraId="579D0454" w14:textId="77777777" w:rsidR="00F3146D" w:rsidRDefault="00F3146D" w:rsidP="00F3146D">
      <w:pPr>
        <w:pStyle w:val="AnswerLineL50"/>
      </w:pPr>
      <w:r>
        <w:t>Escriba sus respuestas aquí.</w:t>
      </w:r>
    </w:p>
    <w:p w14:paraId="3DBBDDFC" w14:textId="77777777" w:rsidR="00F3146D" w:rsidRDefault="00783C3D" w:rsidP="00783C3D">
      <w:pPr>
        <w:pStyle w:val="BodyTextL50"/>
        <w:tabs>
          <w:tab w:val="left" w:leader="underscore" w:pos="3960"/>
          <w:tab w:val="left" w:leader="underscore" w:pos="7200"/>
          <w:tab w:val="left" w:leader="underscore" w:pos="9720"/>
        </w:tabs>
      </w:pPr>
      <w:r>
        <w:t>¿A PC-A?</w:t>
      </w:r>
    </w:p>
    <w:p w14:paraId="6B3FF3B9" w14:textId="77777777" w:rsidR="00F3146D" w:rsidRDefault="00F3146D" w:rsidP="00F3146D">
      <w:pPr>
        <w:pStyle w:val="AnswerLineL50"/>
      </w:pPr>
      <w:r>
        <w:t>Escriba sus respuestas aquí.</w:t>
      </w:r>
    </w:p>
    <w:p w14:paraId="0F75DE9F" w14:textId="77777777" w:rsidR="00F3146D" w:rsidRDefault="00783C3D" w:rsidP="00783C3D">
      <w:pPr>
        <w:pStyle w:val="BodyTextL50"/>
        <w:tabs>
          <w:tab w:val="left" w:leader="underscore" w:pos="3960"/>
          <w:tab w:val="left" w:leader="underscore" w:pos="7200"/>
          <w:tab w:val="left" w:leader="underscore" w:pos="9720"/>
        </w:tabs>
      </w:pPr>
      <w:r>
        <w:t>¿A PC-B?</w:t>
      </w:r>
    </w:p>
    <w:p w14:paraId="37EA2825" w14:textId="77777777" w:rsidR="00F3146D" w:rsidRDefault="00F3146D" w:rsidP="00F3146D">
      <w:pPr>
        <w:pStyle w:val="AnswerLineL50"/>
      </w:pPr>
      <w:r>
        <w:t>Escriba sus respuestas aquí.</w:t>
      </w:r>
    </w:p>
    <w:p w14:paraId="2D12D7A1" w14:textId="77777777" w:rsidR="00783C3D" w:rsidRDefault="00783C3D" w:rsidP="00783C3D">
      <w:pPr>
        <w:pStyle w:val="SubStepAlpha"/>
      </w:pPr>
      <w:r>
        <w:lastRenderedPageBreak/>
        <w:t>Navegue hasta www.cisco.pka con el explorador web en PC-02. Registrar los resultados.</w:t>
      </w:r>
    </w:p>
    <w:p w14:paraId="46E6FA34" w14:textId="77777777" w:rsidR="00F3146D" w:rsidRDefault="00F3146D" w:rsidP="00783C3D">
      <w:pPr>
        <w:pStyle w:val="BodyTextL50"/>
        <w:tabs>
          <w:tab w:val="left" w:leader="underscore" w:pos="5130"/>
          <w:tab w:val="left" w:leader="underscore" w:pos="9630"/>
        </w:tabs>
      </w:pPr>
      <w:r>
        <w:t>Preguntas:</w:t>
      </w:r>
    </w:p>
    <w:p w14:paraId="26197801" w14:textId="77777777" w:rsidR="00F3146D" w:rsidRPr="00042426" w:rsidRDefault="00783C3D" w:rsidP="00783C3D">
      <w:pPr>
        <w:pStyle w:val="BodyTextL50"/>
        <w:tabs>
          <w:tab w:val="left" w:leader="underscore" w:pos="5130"/>
          <w:tab w:val="left" w:leader="underscore" w:pos="9630"/>
        </w:tabs>
        <w:rPr>
          <w:lang w:val="en-US"/>
        </w:rPr>
      </w:pPr>
      <w:r w:rsidRPr="00042426">
        <w:rPr>
          <w:lang w:val="en-US"/>
        </w:rPr>
        <w:t>Can PC-02 access www.cisco.pka?</w:t>
      </w:r>
    </w:p>
    <w:p w14:paraId="3A1D9368" w14:textId="77777777" w:rsidR="00F3146D" w:rsidRDefault="00F3146D" w:rsidP="00F3146D">
      <w:pPr>
        <w:pStyle w:val="AnswerLineL50"/>
      </w:pPr>
      <w:r>
        <w:t>Escriba sus respuestas aquí.</w:t>
      </w:r>
    </w:p>
    <w:p w14:paraId="1BACDCD8" w14:textId="77777777" w:rsidR="00F3146D" w:rsidRDefault="00783C3D" w:rsidP="00783C3D">
      <w:pPr>
        <w:pStyle w:val="BodyTextL50"/>
        <w:tabs>
          <w:tab w:val="left" w:leader="underscore" w:pos="5130"/>
          <w:tab w:val="left" w:leader="underscore" w:pos="9630"/>
        </w:tabs>
      </w:pPr>
      <w:r>
        <w:t>Using the web server IP address?</w:t>
      </w:r>
    </w:p>
    <w:p w14:paraId="51A0F8B3" w14:textId="77777777" w:rsidR="00F3146D" w:rsidRDefault="00F3146D" w:rsidP="00F3146D">
      <w:pPr>
        <w:pStyle w:val="AnswerLineL50"/>
      </w:pPr>
      <w:r>
        <w:t>Escriba sus respuestas aquí.</w:t>
      </w:r>
    </w:p>
    <w:p w14:paraId="2771C7A4" w14:textId="15750F32" w:rsidR="00783C3D" w:rsidRDefault="00783C3D" w:rsidP="00783C3D">
      <w:pPr>
        <w:pStyle w:val="SubStepAlpha"/>
      </w:pPr>
      <w:r>
        <w:t>Documente los problemas y ofrezca soluciones. Si es posible, corrija los problemas.</w:t>
      </w:r>
    </w:p>
    <w:p w14:paraId="46D4B1C1" w14:textId="6A854071" w:rsidR="00042426" w:rsidRPr="00042426" w:rsidRDefault="00042426" w:rsidP="00042426">
      <w:pPr>
        <w:pStyle w:val="SubStepAlpha"/>
        <w:numPr>
          <w:ilvl w:val="0"/>
          <w:numId w:val="0"/>
        </w:numPr>
        <w:ind w:left="360"/>
        <w:rPr>
          <w:color w:val="FF0000"/>
        </w:rPr>
      </w:pPr>
      <w:r>
        <w:rPr>
          <w:color w:val="FF0000"/>
        </w:rPr>
        <w:t>La dirección IP de la puerta de enlace predeterminada estaba mal puesta</w:t>
      </w:r>
    </w:p>
    <w:p w14:paraId="5304A589" w14:textId="77777777" w:rsidR="009B6A3C" w:rsidRDefault="009B6A3C" w:rsidP="009B6A3C">
      <w:pPr>
        <w:pStyle w:val="AnswerLineL50"/>
      </w:pPr>
      <w:r>
        <w:t>Escriba sus respuestas aquí.</w:t>
      </w:r>
    </w:p>
    <w:p w14:paraId="744F5321" w14:textId="77777777" w:rsidR="00783C3D" w:rsidRDefault="00783C3D" w:rsidP="00E67D49">
      <w:pPr>
        <w:pStyle w:val="Ttulo2"/>
      </w:pPr>
      <w:r>
        <w:t>Determine los problemas de conectividad desde PC-A.</w:t>
      </w:r>
    </w:p>
    <w:p w14:paraId="22351B71" w14:textId="77777777" w:rsidR="00783C3D" w:rsidRDefault="00783C3D" w:rsidP="00783C3D">
      <w:pPr>
        <w:pStyle w:val="SubStepAlpha"/>
      </w:pPr>
      <w:r>
        <w:t xml:space="preserve">En PC-A, abra la petición de ingreso de comando. Introduzca el comando </w:t>
      </w:r>
      <w:r w:rsidRPr="00FA7D0C">
        <w:rPr>
          <w:b/>
        </w:rPr>
        <w:t>ipconfig</w:t>
      </w:r>
      <w:r>
        <w:t xml:space="preserve"> para verificar la configuración de la dirección IP y el gateway predeterminado. Corrija el problema en la medida que sea necesario.</w:t>
      </w:r>
    </w:p>
    <w:p w14:paraId="6A6A7AAA" w14:textId="77777777" w:rsidR="00783C3D" w:rsidRDefault="00783C3D" w:rsidP="00783C3D">
      <w:pPr>
        <w:pStyle w:val="SubStepAlpha"/>
      </w:pPr>
      <w:r>
        <w:t>Después de corregir los problemas de asignación de direcciones IP en PC-A, emita los pings al gateway predeterminado, al servidor web y a las otras PC. ¿Fueron correctos los pings? Registrar los resultados.</w:t>
      </w:r>
    </w:p>
    <w:p w14:paraId="11F0C9F1" w14:textId="77777777" w:rsidR="00E67D49" w:rsidRPr="00EA5219" w:rsidRDefault="00E67D49" w:rsidP="00E67D49">
      <w:pPr>
        <w:pStyle w:val="Ttulo3"/>
      </w:pPr>
      <w:r>
        <w:t>Preguntas:</w:t>
      </w:r>
    </w:p>
    <w:p w14:paraId="5D7FD188" w14:textId="77777777" w:rsidR="00F3146D" w:rsidRDefault="00783C3D" w:rsidP="00E67D49">
      <w:pPr>
        <w:pStyle w:val="BodyTextL50"/>
        <w:tabs>
          <w:tab w:val="left" w:leader="underscore" w:pos="5490"/>
          <w:tab w:val="left" w:leader="underscore" w:pos="9720"/>
        </w:tabs>
        <w:spacing w:before="0"/>
      </w:pPr>
      <w:r>
        <w:t>To web server (209.165.201.2)?</w:t>
      </w:r>
    </w:p>
    <w:p w14:paraId="0B9623FA" w14:textId="77777777" w:rsidR="00F3146D" w:rsidRDefault="00F3146D" w:rsidP="00F3146D">
      <w:pPr>
        <w:pStyle w:val="AnswerLineL50"/>
      </w:pPr>
      <w:r>
        <w:t>Escriba sus respuestas aquí.</w:t>
      </w:r>
    </w:p>
    <w:p w14:paraId="19EEF1EF" w14:textId="77777777" w:rsidR="00F3146D" w:rsidRDefault="00783C3D" w:rsidP="00783C3D">
      <w:pPr>
        <w:pStyle w:val="BodyTextL50"/>
        <w:tabs>
          <w:tab w:val="left" w:leader="underscore" w:pos="5490"/>
          <w:tab w:val="left" w:leader="underscore" w:pos="9720"/>
        </w:tabs>
      </w:pPr>
      <w:r>
        <w:t>¿Hacer ping a la puerta de enlace predeterminada (172.16.2.1)?</w:t>
      </w:r>
    </w:p>
    <w:p w14:paraId="7EC41591" w14:textId="77777777" w:rsidR="00F3146D" w:rsidRDefault="00F3146D" w:rsidP="00F3146D">
      <w:pPr>
        <w:pStyle w:val="AnswerLineL50"/>
      </w:pPr>
      <w:r>
        <w:t>Escriba sus respuestas aquí.</w:t>
      </w:r>
    </w:p>
    <w:p w14:paraId="437C6146" w14:textId="77777777" w:rsidR="00F3146D" w:rsidRDefault="00783C3D" w:rsidP="00783C3D">
      <w:pPr>
        <w:pStyle w:val="BodyTextL50"/>
        <w:tabs>
          <w:tab w:val="left" w:leader="underscore" w:pos="3690"/>
          <w:tab w:val="left" w:leader="underscore" w:pos="7020"/>
          <w:tab w:val="left" w:leader="underscore" w:pos="9720"/>
        </w:tabs>
      </w:pPr>
      <w:r>
        <w:t>¿Ping a PC-B?</w:t>
      </w:r>
    </w:p>
    <w:p w14:paraId="15AC8F2D" w14:textId="77777777" w:rsidR="00F3146D" w:rsidRDefault="00F3146D" w:rsidP="00F3146D">
      <w:pPr>
        <w:pStyle w:val="AnswerLineL50"/>
      </w:pPr>
      <w:r>
        <w:t>Escriba sus respuestas aquí.</w:t>
      </w:r>
    </w:p>
    <w:p w14:paraId="17FD7589" w14:textId="77777777" w:rsidR="00F3146D" w:rsidRDefault="00783C3D" w:rsidP="00783C3D">
      <w:pPr>
        <w:pStyle w:val="BodyTextL50"/>
        <w:tabs>
          <w:tab w:val="left" w:leader="underscore" w:pos="3690"/>
          <w:tab w:val="left" w:leader="underscore" w:pos="7020"/>
          <w:tab w:val="left" w:leader="underscore" w:pos="9720"/>
        </w:tabs>
      </w:pPr>
      <w:r>
        <w:t>¿A PC-01?</w:t>
      </w:r>
    </w:p>
    <w:p w14:paraId="7192C77B" w14:textId="77777777" w:rsidR="00F3146D" w:rsidRDefault="00F3146D" w:rsidP="00F3146D">
      <w:pPr>
        <w:pStyle w:val="AnswerLineL50"/>
      </w:pPr>
      <w:r>
        <w:t>Escriba sus respuestas aquí.</w:t>
      </w:r>
    </w:p>
    <w:p w14:paraId="26FBBB29" w14:textId="77777777" w:rsidR="00F3146D" w:rsidRDefault="00783C3D" w:rsidP="00783C3D">
      <w:pPr>
        <w:pStyle w:val="BodyTextL50"/>
        <w:tabs>
          <w:tab w:val="left" w:leader="underscore" w:pos="3690"/>
          <w:tab w:val="left" w:leader="underscore" w:pos="7020"/>
          <w:tab w:val="left" w:leader="underscore" w:pos="9720"/>
        </w:tabs>
      </w:pPr>
      <w:r>
        <w:t>¿A PC-02?</w:t>
      </w:r>
    </w:p>
    <w:p w14:paraId="2247E8F1" w14:textId="77777777" w:rsidR="00F3146D" w:rsidRDefault="00F3146D" w:rsidP="00F3146D">
      <w:pPr>
        <w:pStyle w:val="AnswerLineL50"/>
      </w:pPr>
      <w:r>
        <w:t>Escriba sus respuestas aquí.</w:t>
      </w:r>
    </w:p>
    <w:p w14:paraId="3BC01F3F" w14:textId="77777777" w:rsidR="00783C3D" w:rsidRDefault="00783C3D" w:rsidP="00783C3D">
      <w:pPr>
        <w:pStyle w:val="SubStepAlpha"/>
      </w:pPr>
      <w:r>
        <w:t>Navegue hasta www.cisco.pka.net con el explorador web en PC-A. Registre los resultados.</w:t>
      </w:r>
    </w:p>
    <w:p w14:paraId="547B887B" w14:textId="77777777" w:rsidR="00F3146D" w:rsidRDefault="00F3146D" w:rsidP="00E67D49">
      <w:pPr>
        <w:pStyle w:val="Ttulo3"/>
      </w:pPr>
      <w:r>
        <w:t>Preguntas:</w:t>
      </w:r>
    </w:p>
    <w:p w14:paraId="222FB34C" w14:textId="77777777" w:rsidR="00F3146D" w:rsidRDefault="00783C3D" w:rsidP="00783C3D">
      <w:pPr>
        <w:pStyle w:val="BodyTextL50"/>
        <w:tabs>
          <w:tab w:val="left" w:leader="underscore" w:pos="5310"/>
          <w:tab w:val="left" w:leader="underscore" w:pos="9720"/>
        </w:tabs>
      </w:pPr>
      <w:r>
        <w:t>¿Puede PC-A tener acceso a www.cisco.pka?</w:t>
      </w:r>
    </w:p>
    <w:p w14:paraId="1AFE3192" w14:textId="77777777" w:rsidR="00F3146D" w:rsidRDefault="00F3146D" w:rsidP="00F3146D">
      <w:pPr>
        <w:pStyle w:val="AnswerLineL50"/>
      </w:pPr>
      <w:r>
        <w:t>Escriba sus respuestas aquí.</w:t>
      </w:r>
    </w:p>
    <w:p w14:paraId="24C0620B" w14:textId="77777777" w:rsidR="00F3146D" w:rsidRDefault="00783C3D" w:rsidP="00783C3D">
      <w:pPr>
        <w:pStyle w:val="BodyTextL50"/>
        <w:tabs>
          <w:tab w:val="left" w:leader="underscore" w:pos="5310"/>
          <w:tab w:val="left" w:leader="underscore" w:pos="9720"/>
        </w:tabs>
      </w:pPr>
      <w:r>
        <w:t>¿Usa la dirección IP del servidor web?</w:t>
      </w:r>
    </w:p>
    <w:p w14:paraId="037DF5B9" w14:textId="77777777" w:rsidR="00F3146D" w:rsidRDefault="00F3146D" w:rsidP="00F3146D">
      <w:pPr>
        <w:pStyle w:val="AnswerLineL50"/>
      </w:pPr>
      <w:r>
        <w:t>Escriba sus respuestas aquí.</w:t>
      </w:r>
    </w:p>
    <w:p w14:paraId="124876C1" w14:textId="4B8CC96F" w:rsidR="00783C3D" w:rsidRDefault="00783C3D" w:rsidP="00783C3D">
      <w:pPr>
        <w:pStyle w:val="SubStepAlpha"/>
      </w:pPr>
      <w:r>
        <w:t>Documente los problemas y ofrezca soluciones. Si es posible, corrija los problemas.</w:t>
      </w:r>
    </w:p>
    <w:p w14:paraId="731897CA" w14:textId="1391755D" w:rsidR="00042426" w:rsidRPr="00042426" w:rsidRDefault="00042426" w:rsidP="00042426">
      <w:pPr>
        <w:pStyle w:val="SubStepAlpha"/>
        <w:numPr>
          <w:ilvl w:val="0"/>
          <w:numId w:val="0"/>
        </w:numPr>
        <w:ind w:left="360"/>
        <w:rPr>
          <w:color w:val="FF0000"/>
        </w:rPr>
      </w:pPr>
      <w:r>
        <w:rPr>
          <w:color w:val="FF0000"/>
        </w:rPr>
        <w:t>La dirección IP de la interfaz G0/1 del router estaba mal puesta</w:t>
      </w:r>
    </w:p>
    <w:p w14:paraId="0100749A" w14:textId="77777777" w:rsidR="00783C3D" w:rsidRDefault="00783C3D" w:rsidP="00E67D49">
      <w:pPr>
        <w:pStyle w:val="Ttulo2"/>
      </w:pPr>
      <w:r>
        <w:t>Determine los problemas de conectividad desde PC-B.</w:t>
      </w:r>
    </w:p>
    <w:p w14:paraId="0985EB0D" w14:textId="77777777" w:rsidR="00783C3D" w:rsidRDefault="00783C3D" w:rsidP="00783C3D">
      <w:pPr>
        <w:pStyle w:val="SubStepAlpha"/>
      </w:pPr>
      <w:r>
        <w:t xml:space="preserve">En PC-B, abra la petición de ingreso de comando. Introduzca el comando </w:t>
      </w:r>
      <w:r w:rsidRPr="00FA7D0C">
        <w:rPr>
          <w:b/>
        </w:rPr>
        <w:t>ipconfig</w:t>
      </w:r>
      <w:r>
        <w:t xml:space="preserve"> para verificar la configuración de la dirección IP y el gateway predeterminado. Corrija el problema en la medida que sea necesario.</w:t>
      </w:r>
    </w:p>
    <w:p w14:paraId="7197008D" w14:textId="77777777" w:rsidR="00783C3D" w:rsidRDefault="00783C3D" w:rsidP="00783C3D">
      <w:pPr>
        <w:pStyle w:val="SubStepAlpha"/>
      </w:pPr>
      <w:r>
        <w:lastRenderedPageBreak/>
        <w:t>Después de corregir los problemas de asignación de direcciones IP en PC-B, emita los pings al gateway predeterminado, al servidor web y a las otras PC. ¿Fueron correctos los pings? Registrar los resultados.</w:t>
      </w:r>
    </w:p>
    <w:p w14:paraId="48FD1AB8" w14:textId="77777777" w:rsidR="00F3146D" w:rsidRPr="00EA5219" w:rsidRDefault="00F3146D" w:rsidP="00E67D49">
      <w:pPr>
        <w:pStyle w:val="Ttulo3"/>
      </w:pPr>
      <w:r>
        <w:t>Preguntas:</w:t>
      </w:r>
    </w:p>
    <w:p w14:paraId="30F6DFE2" w14:textId="77777777" w:rsidR="00F3146D" w:rsidRDefault="00783C3D" w:rsidP="00F3146D">
      <w:pPr>
        <w:pStyle w:val="BodyTextL50"/>
        <w:tabs>
          <w:tab w:val="left" w:leader="underscore" w:pos="5310"/>
          <w:tab w:val="left" w:leader="underscore" w:pos="9630"/>
        </w:tabs>
        <w:spacing w:before="0"/>
      </w:pPr>
      <w:r>
        <w:t>To web server (209.165.201.2)?</w:t>
      </w:r>
    </w:p>
    <w:p w14:paraId="09F7AF2E" w14:textId="77777777" w:rsidR="00F3146D" w:rsidRDefault="00F3146D" w:rsidP="00F3146D">
      <w:pPr>
        <w:pStyle w:val="AnswerLineL50"/>
      </w:pPr>
      <w:r>
        <w:t>Escriba sus respuestas aquí.</w:t>
      </w:r>
    </w:p>
    <w:p w14:paraId="7E083586" w14:textId="77777777" w:rsidR="00F3146D" w:rsidRDefault="00783C3D" w:rsidP="00783C3D">
      <w:pPr>
        <w:pStyle w:val="BodyTextL50"/>
        <w:tabs>
          <w:tab w:val="left" w:leader="underscore" w:pos="5310"/>
          <w:tab w:val="left" w:leader="underscore" w:pos="9630"/>
        </w:tabs>
      </w:pPr>
      <w:r>
        <w:t>¿Hacer ping a la puerta de enlace predeterminada (172.16.2.1)?</w:t>
      </w:r>
    </w:p>
    <w:p w14:paraId="1BFA5044" w14:textId="77777777" w:rsidR="00F3146D" w:rsidRDefault="00F3146D" w:rsidP="00F3146D">
      <w:pPr>
        <w:pStyle w:val="AnswerLineL50"/>
      </w:pPr>
      <w:r>
        <w:t>Escriba sus respuestas aquí.</w:t>
      </w:r>
    </w:p>
    <w:p w14:paraId="6CE5FA78" w14:textId="77777777" w:rsidR="00F3146D" w:rsidRDefault="00783C3D" w:rsidP="00783C3D">
      <w:pPr>
        <w:pStyle w:val="BodyTextL50"/>
        <w:tabs>
          <w:tab w:val="left" w:leader="underscore" w:pos="3600"/>
          <w:tab w:val="left" w:leader="underscore" w:pos="6660"/>
          <w:tab w:val="left" w:leader="underscore" w:pos="9630"/>
        </w:tabs>
      </w:pPr>
      <w:r>
        <w:t>¿Ping a PC-A?</w:t>
      </w:r>
    </w:p>
    <w:p w14:paraId="4DC6CF85" w14:textId="77777777" w:rsidR="00F3146D" w:rsidRDefault="00F3146D" w:rsidP="00F3146D">
      <w:pPr>
        <w:pStyle w:val="AnswerLineL50"/>
      </w:pPr>
      <w:r>
        <w:t>Escriba sus respuestas aquí.</w:t>
      </w:r>
    </w:p>
    <w:p w14:paraId="5F13F9F4" w14:textId="77777777" w:rsidR="00F3146D" w:rsidRDefault="00783C3D" w:rsidP="00783C3D">
      <w:pPr>
        <w:pStyle w:val="BodyTextL50"/>
        <w:tabs>
          <w:tab w:val="left" w:leader="underscore" w:pos="3600"/>
          <w:tab w:val="left" w:leader="underscore" w:pos="6660"/>
          <w:tab w:val="left" w:leader="underscore" w:pos="9630"/>
        </w:tabs>
      </w:pPr>
      <w:r>
        <w:t>¿A PC-01?</w:t>
      </w:r>
    </w:p>
    <w:p w14:paraId="1C690146" w14:textId="77777777" w:rsidR="00F3146D" w:rsidRDefault="00F3146D" w:rsidP="00F3146D">
      <w:pPr>
        <w:pStyle w:val="AnswerLineL50"/>
      </w:pPr>
      <w:r>
        <w:t>Escriba sus respuestas aquí.</w:t>
      </w:r>
    </w:p>
    <w:p w14:paraId="0362A909" w14:textId="77777777" w:rsidR="00F3146D" w:rsidRDefault="00783C3D" w:rsidP="00783C3D">
      <w:pPr>
        <w:pStyle w:val="BodyTextL50"/>
        <w:tabs>
          <w:tab w:val="left" w:leader="underscore" w:pos="3600"/>
          <w:tab w:val="left" w:leader="underscore" w:pos="6660"/>
          <w:tab w:val="left" w:leader="underscore" w:pos="9630"/>
        </w:tabs>
      </w:pPr>
      <w:r>
        <w:t>¿A PC-02?</w:t>
      </w:r>
    </w:p>
    <w:p w14:paraId="7AFB6022" w14:textId="77777777" w:rsidR="00F3146D" w:rsidRDefault="00F3146D" w:rsidP="00F3146D">
      <w:pPr>
        <w:pStyle w:val="AnswerLineL50"/>
      </w:pPr>
      <w:r>
        <w:t>Escriba sus respuestas aquí.</w:t>
      </w:r>
    </w:p>
    <w:p w14:paraId="18A3FC74" w14:textId="77777777" w:rsidR="00783C3D" w:rsidRDefault="00783C3D" w:rsidP="00783C3D">
      <w:pPr>
        <w:pStyle w:val="SubStepAlpha"/>
      </w:pPr>
      <w:r>
        <w:t>Navegue hasta www.cisco.pka con el explorador web. Registrar los resultados.</w:t>
      </w:r>
    </w:p>
    <w:p w14:paraId="6618AA9B" w14:textId="77777777" w:rsidR="00F3146D" w:rsidRDefault="00F3146D" w:rsidP="00E67D49">
      <w:pPr>
        <w:pStyle w:val="Ttulo3"/>
      </w:pPr>
      <w:r>
        <w:t>Preguntas:</w:t>
      </w:r>
    </w:p>
    <w:p w14:paraId="5B55EC8D" w14:textId="77777777" w:rsidR="00F3146D" w:rsidRDefault="00783C3D" w:rsidP="00F3146D">
      <w:pPr>
        <w:pStyle w:val="BodyTextL50"/>
        <w:tabs>
          <w:tab w:val="left" w:leader="underscore" w:pos="5220"/>
          <w:tab w:val="left" w:leader="underscore" w:pos="9630"/>
        </w:tabs>
        <w:spacing w:before="0"/>
      </w:pPr>
      <w:r>
        <w:t>¿Puede PC-B tener acceso a www.cisco.pka?</w:t>
      </w:r>
    </w:p>
    <w:p w14:paraId="0A60BAD0" w14:textId="77777777" w:rsidR="00F3146D" w:rsidRDefault="00F3146D" w:rsidP="00F3146D">
      <w:pPr>
        <w:pStyle w:val="AnswerLineL50"/>
      </w:pPr>
      <w:r>
        <w:t>Escriba sus respuestas aquí.</w:t>
      </w:r>
    </w:p>
    <w:p w14:paraId="3BEB6C05" w14:textId="77777777" w:rsidR="00F3146D" w:rsidRDefault="00783C3D" w:rsidP="00783C3D">
      <w:pPr>
        <w:pStyle w:val="BodyTextL50"/>
        <w:tabs>
          <w:tab w:val="left" w:leader="underscore" w:pos="5220"/>
          <w:tab w:val="left" w:leader="underscore" w:pos="9630"/>
        </w:tabs>
      </w:pPr>
      <w:r>
        <w:t>mediante la dirección IP del servidor web?</w:t>
      </w:r>
    </w:p>
    <w:p w14:paraId="519BC6F8" w14:textId="77777777" w:rsidR="00F3146D" w:rsidRDefault="00F3146D" w:rsidP="00F3146D">
      <w:pPr>
        <w:pStyle w:val="AnswerLineL50"/>
      </w:pPr>
      <w:r>
        <w:t>Escriba sus respuestas aquí.</w:t>
      </w:r>
    </w:p>
    <w:p w14:paraId="602CF90D" w14:textId="522D3D95" w:rsidR="00783C3D" w:rsidRDefault="00783C3D" w:rsidP="00783C3D">
      <w:pPr>
        <w:pStyle w:val="SubStepAlpha"/>
      </w:pPr>
      <w:r>
        <w:t>Documente los problemas y ofrezca soluciones. Si es posible, corrija los problemas.</w:t>
      </w:r>
    </w:p>
    <w:p w14:paraId="2CA05ADE" w14:textId="32588631" w:rsidR="00042426" w:rsidRPr="00042426" w:rsidRDefault="00042426" w:rsidP="00042426">
      <w:pPr>
        <w:pStyle w:val="SubStepAlpha"/>
        <w:numPr>
          <w:ilvl w:val="0"/>
          <w:numId w:val="0"/>
        </w:numPr>
        <w:ind w:left="360"/>
        <w:rPr>
          <w:color w:val="FF0000"/>
        </w:rPr>
      </w:pPr>
      <w:r>
        <w:rPr>
          <w:color w:val="FF0000"/>
        </w:rPr>
        <w:t>El servidor DNS al que apunta no tiene el registro para llegar a la URL www.cisco.pki</w:t>
      </w:r>
    </w:p>
    <w:p w14:paraId="385B4336" w14:textId="77777777" w:rsidR="006E5AC7" w:rsidRDefault="006E5AC7" w:rsidP="006E5AC7">
      <w:pPr>
        <w:pStyle w:val="AnswerLineL50"/>
      </w:pPr>
      <w:r>
        <w:t>Escriba sus respuestas aquí.</w:t>
      </w:r>
    </w:p>
    <w:p w14:paraId="202E4024" w14:textId="4E5036B1" w:rsidR="00783C3D" w:rsidRDefault="00783C3D" w:rsidP="00783C3D">
      <w:pPr>
        <w:pStyle w:val="SubStepAlpha"/>
      </w:pPr>
      <w:r>
        <w:t>¿Podrían resolverse todos los problemas en PC-B y seguir utilizando DNS2? Si no, ¿qué tendría que hacer?</w:t>
      </w:r>
    </w:p>
    <w:p w14:paraId="764F1032" w14:textId="28369EA4" w:rsidR="00042426" w:rsidRPr="00042426" w:rsidRDefault="00042426" w:rsidP="00042426">
      <w:pPr>
        <w:pStyle w:val="SubStepAlpha"/>
        <w:numPr>
          <w:ilvl w:val="0"/>
          <w:numId w:val="0"/>
        </w:numPr>
        <w:ind w:left="360"/>
        <w:rPr>
          <w:color w:val="FF0000"/>
        </w:rPr>
      </w:pPr>
      <w:r>
        <w:rPr>
          <w:color w:val="FF0000"/>
        </w:rPr>
        <w:t>La solución seria cambiar el DNS al servidor DNS1 o añadir el registro DNS al servidor DNS2</w:t>
      </w:r>
    </w:p>
    <w:p w14:paraId="295F7088" w14:textId="77777777" w:rsidR="00783C3D" w:rsidRDefault="006E5AC7" w:rsidP="006E5AC7">
      <w:pPr>
        <w:pStyle w:val="AnswerLineL50"/>
      </w:pPr>
      <w:r>
        <w:t>Escriba sus respuestas aquí.</w:t>
      </w:r>
    </w:p>
    <w:p w14:paraId="4D6CE7DF" w14:textId="77777777" w:rsidR="00783C3D" w:rsidRDefault="00783C3D" w:rsidP="00E67D49">
      <w:pPr>
        <w:pStyle w:val="Ttulo2"/>
      </w:pPr>
      <w:r>
        <w:t>Verificar la conectividad</w:t>
      </w:r>
    </w:p>
    <w:p w14:paraId="66084760" w14:textId="77777777" w:rsidR="00783C3D" w:rsidRDefault="00783C3D" w:rsidP="00783C3D">
      <w:pPr>
        <w:pStyle w:val="BodyTextL25"/>
      </w:pPr>
      <w:r>
        <w:t>Verifique que todas las PC puedan tener acceso al servidor web www.cisco.pka.</w:t>
      </w:r>
    </w:p>
    <w:p w14:paraId="66A72742" w14:textId="77777777" w:rsidR="00783C3D" w:rsidRDefault="00783C3D" w:rsidP="00783C3D">
      <w:pPr>
        <w:pStyle w:val="BodyTextL25"/>
      </w:pPr>
      <w:r>
        <w:t>El porcentaje de finalización debe ser del 100%. De lo contrario, compruebe que la información de configuración IP sea correcta en todos los dispositivos y que coincida con lo que se muestra en la tabla de direcciones.</w:t>
      </w:r>
    </w:p>
    <w:p w14:paraId="3599F2B5" w14:textId="77777777" w:rsidR="00783C3D" w:rsidRPr="00E67D49" w:rsidRDefault="001F1DD0" w:rsidP="00E67D49">
      <w:pPr>
        <w:pStyle w:val="ConfigWindow"/>
      </w:pPr>
      <w:r>
        <w:t>Fin del documento</w:t>
      </w:r>
    </w:p>
    <w:sectPr w:rsidR="00783C3D" w:rsidRPr="00E67D4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D6C23" w14:textId="77777777" w:rsidR="00716813" w:rsidRDefault="00716813" w:rsidP="00710659">
      <w:pPr>
        <w:spacing w:after="0" w:line="240" w:lineRule="auto"/>
      </w:pPr>
      <w:r>
        <w:separator/>
      </w:r>
    </w:p>
    <w:p w14:paraId="0F8A8243" w14:textId="77777777" w:rsidR="00716813" w:rsidRDefault="00716813"/>
  </w:endnote>
  <w:endnote w:type="continuationSeparator" w:id="0">
    <w:p w14:paraId="499AF78A" w14:textId="77777777" w:rsidR="00716813" w:rsidRDefault="00716813" w:rsidP="00710659">
      <w:pPr>
        <w:spacing w:after="0" w:line="240" w:lineRule="auto"/>
      </w:pPr>
      <w:r>
        <w:continuationSeparator/>
      </w:r>
    </w:p>
    <w:p w14:paraId="591757F3" w14:textId="77777777" w:rsidR="00716813" w:rsidRDefault="007168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9B51B"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36D1" w14:textId="51D284EE"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"aaaa"  \* MERGEFORMAT </w:instrText>
    </w:r>
    <w:r>
      <w:fldChar w:fldCharType="separate"/>
    </w:r>
    <w:r w:rsidR="00042426">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szCs w:val="16"/>
      </w:rPr>
      <w:t>5</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545C" w14:textId="43AFC892"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rsidR="007E6402">
      <w:fldChar w:fldCharType="begin"/>
    </w:r>
    <w:r w:rsidR="007E6402">
      <w:instrText xml:space="preserve"> SAVEDATE  \@ "aaaa"  \* MERGEFORMAT </w:instrText>
    </w:r>
    <w:r w:rsidR="007E6402">
      <w:fldChar w:fldCharType="separate"/>
    </w:r>
    <w:r w:rsidR="00042426">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D4965" w14:textId="77777777" w:rsidR="00716813" w:rsidRDefault="00716813" w:rsidP="00710659">
      <w:pPr>
        <w:spacing w:after="0" w:line="240" w:lineRule="auto"/>
      </w:pPr>
      <w:r>
        <w:separator/>
      </w:r>
    </w:p>
    <w:p w14:paraId="0F458DF9" w14:textId="77777777" w:rsidR="00716813" w:rsidRDefault="00716813"/>
  </w:footnote>
  <w:footnote w:type="continuationSeparator" w:id="0">
    <w:p w14:paraId="72295281" w14:textId="77777777" w:rsidR="00716813" w:rsidRDefault="00716813" w:rsidP="00710659">
      <w:pPr>
        <w:spacing w:after="0" w:line="240" w:lineRule="auto"/>
      </w:pPr>
      <w:r>
        <w:continuationSeparator/>
      </w:r>
    </w:p>
    <w:p w14:paraId="364F04FE" w14:textId="77777777" w:rsidR="00716813" w:rsidRDefault="007168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2151"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4CD8C2A5"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856DE" w14:textId="77777777" w:rsidR="00926CB2" w:rsidRDefault="00882B63" w:rsidP="006C3FCF">
    <w:pPr>
      <w:ind w:left="-288"/>
    </w:pPr>
    <w:r>
      <w:rPr>
        <w:noProof/>
      </w:rPr>
      <w:drawing>
        <wp:inline distT="0" distB="0" distL="0" distR="0" wp14:anchorId="42BE088B" wp14:editId="0F5A9A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so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918948497">
    <w:abstractNumId w:val="6"/>
  </w:num>
  <w:num w:numId="2" w16cid:durableId="719093380">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88626888">
    <w:abstractNumId w:val="2"/>
  </w:num>
  <w:num w:numId="4" w16cid:durableId="318702231">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98047662">
    <w:abstractNumId w:val="3"/>
  </w:num>
  <w:num w:numId="6" w16cid:durableId="2044204072">
    <w:abstractNumId w:val="0"/>
  </w:num>
  <w:num w:numId="7" w16cid:durableId="891582205">
    <w:abstractNumId w:val="1"/>
  </w:num>
  <w:num w:numId="8" w16cid:durableId="2104839664">
    <w:abstractNumId w:val="4"/>
    <w:lvlOverride w:ilvl="0">
      <w:lvl w:ilvl="0">
        <w:start w:val="1"/>
        <w:numFmt w:val="decimal"/>
        <w:lvlText w:val="Parte %1:"/>
        <w:lvlJc w:val="left"/>
        <w:pPr>
          <w:tabs>
            <w:tab w:val="num" w:pos="1152"/>
          </w:tabs>
          <w:ind w:left="1152" w:hanging="792"/>
        </w:pPr>
        <w:rPr>
          <w:rFonts w:hint="default"/>
        </w:rPr>
      </w:lvl>
    </w:lvlOverride>
  </w:num>
  <w:num w:numId="9" w16cid:durableId="2126996342">
    <w:abstractNumId w:val="3"/>
    <w:lvlOverride w:ilvl="0"/>
  </w:num>
  <w:num w:numId="10" w16cid:durableId="164693446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2426"/>
    <w:rsid w:val="00044E62"/>
    <w:rsid w:val="00050BA4"/>
    <w:rsid w:val="0005141D"/>
    <w:rsid w:val="00051738"/>
    <w:rsid w:val="0005242B"/>
    <w:rsid w:val="00052548"/>
    <w:rsid w:val="00060696"/>
    <w:rsid w:val="00062D89"/>
    <w:rsid w:val="00067A67"/>
    <w:rsid w:val="00070C16"/>
    <w:rsid w:val="00075EA9"/>
    <w:rsid w:val="000761AA"/>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05F3"/>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7E6"/>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33C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16813"/>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B738F"/>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B33"/>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32CD3"/>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Ttulo3">
    <w:name w:val="heading 3"/>
    <w:basedOn w:val="Normal"/>
    <w:next w:val="Normal"/>
    <w:link w:val="Ttulo3C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Ttulo4">
    <w:name w:val="heading 4"/>
    <w:basedOn w:val="BodyTextL25"/>
    <w:next w:val="BodyTextL25"/>
    <w:link w:val="Ttulo4Car"/>
    <w:unhideWhenUsed/>
    <w:qFormat/>
    <w:rsid w:val="00E67D49"/>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F3B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E67D49"/>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EF24EB"/>
    <w:rPr>
      <w:rFonts w:eastAsia="Times New Roman"/>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
    <w:name w:val="Hyperlink"/>
    <w:basedOn w:val="Fuentedeprrafopredeter"/>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037FDF" w:rsidRDefault="00126D13">
          <w:pPr>
            <w:pStyle w:val="C6C328B097F64C4AA34467336296D920"/>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037FDF"/>
    <w:rsid w:val="00126D13"/>
    <w:rsid w:val="00956753"/>
    <w:rsid w:val="00A43236"/>
    <w:rsid w:val="00C6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C212BE-B09A-43BC-818B-5D891C0A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TotalTime>
  <Pages>4</Pages>
  <Words>1068</Words>
  <Characters>5879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Troubleshoot Connectivity Issues</vt:lpstr>
      <vt:lpstr>Packet Tracer - Troubleshoot Connectivity Issues</vt:lpstr>
    </vt:vector>
  </TitlesOfParts>
  <Company>Cisco Systems, Inc.</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DanielUBALDE</cp:lastModifiedBy>
  <cp:revision>6</cp:revision>
  <cp:lastPrinted>2020-06-23T15:21:00Z</cp:lastPrinted>
  <dcterms:created xsi:type="dcterms:W3CDTF">2020-06-23T15:19:00Z</dcterms:created>
  <dcterms:modified xsi:type="dcterms:W3CDTF">2022-12-08T01:37:00Z</dcterms:modified>
</cp:coreProperties>
</file>